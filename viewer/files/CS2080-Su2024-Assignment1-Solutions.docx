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3E74" w14:textId="5723BCFB" w:rsidR="005630C0" w:rsidRPr="005630C0" w:rsidRDefault="005630C0" w:rsidP="005630C0">
      <w:pPr>
        <w:jc w:val="center"/>
        <w:rPr>
          <w:b/>
          <w:bCs/>
          <w:sz w:val="56"/>
          <w:szCs w:val="56"/>
          <w:vertAlign w:val="subscript"/>
        </w:rPr>
      </w:pPr>
      <w:r w:rsidRPr="005630C0">
        <w:rPr>
          <w:b/>
          <w:bCs/>
          <w:sz w:val="56"/>
          <w:szCs w:val="56"/>
          <w:vertAlign w:val="subscript"/>
        </w:rPr>
        <w:t xml:space="preserve">CS </w:t>
      </w:r>
      <w:r w:rsidR="006E59DB">
        <w:rPr>
          <w:b/>
          <w:bCs/>
          <w:sz w:val="56"/>
          <w:szCs w:val="56"/>
          <w:vertAlign w:val="subscript"/>
        </w:rPr>
        <w:t>2080</w:t>
      </w:r>
      <w:r w:rsidRPr="005630C0">
        <w:rPr>
          <w:b/>
          <w:bCs/>
          <w:sz w:val="56"/>
          <w:szCs w:val="56"/>
          <w:vertAlign w:val="subscript"/>
        </w:rPr>
        <w:t xml:space="preserve">: </w:t>
      </w:r>
      <w:r w:rsidR="006E59DB">
        <w:rPr>
          <w:b/>
          <w:bCs/>
          <w:sz w:val="56"/>
          <w:szCs w:val="56"/>
          <w:vertAlign w:val="subscript"/>
        </w:rPr>
        <w:t>Programming with UNIX</w:t>
      </w:r>
    </w:p>
    <w:p w14:paraId="26DB1C34" w14:textId="6AF8A8A2" w:rsidR="005630C0" w:rsidRDefault="00AC0911" w:rsidP="005630C0">
      <w:pPr>
        <w:jc w:val="center"/>
        <w:rPr>
          <w:b/>
          <w:bCs/>
          <w:sz w:val="56"/>
          <w:szCs w:val="56"/>
          <w:vertAlign w:val="subscript"/>
        </w:rPr>
      </w:pPr>
      <w:r>
        <w:rPr>
          <w:b/>
          <w:bCs/>
          <w:sz w:val="56"/>
          <w:szCs w:val="56"/>
          <w:vertAlign w:val="subscript"/>
        </w:rPr>
        <w:t>Summer</w:t>
      </w:r>
      <w:r w:rsidR="005630C0" w:rsidRPr="005630C0">
        <w:rPr>
          <w:b/>
          <w:bCs/>
          <w:sz w:val="56"/>
          <w:szCs w:val="56"/>
          <w:vertAlign w:val="subscript"/>
        </w:rPr>
        <w:t xml:space="preserve"> 202</w:t>
      </w:r>
      <w:r w:rsidR="001C358E">
        <w:rPr>
          <w:b/>
          <w:bCs/>
          <w:sz w:val="56"/>
          <w:szCs w:val="56"/>
          <w:vertAlign w:val="subscript"/>
        </w:rPr>
        <w:t xml:space="preserve">4 </w:t>
      </w:r>
      <w:r w:rsidR="005630C0" w:rsidRPr="005630C0">
        <w:rPr>
          <w:b/>
          <w:bCs/>
          <w:sz w:val="56"/>
          <w:szCs w:val="56"/>
          <w:vertAlign w:val="subscript"/>
        </w:rPr>
        <w:t>- Professor: Dr. Armin Moin</w:t>
      </w:r>
    </w:p>
    <w:p w14:paraId="13308668" w14:textId="4A159C97" w:rsidR="00A70CA0" w:rsidRPr="005630C0" w:rsidRDefault="00A70CA0" w:rsidP="005630C0">
      <w:pPr>
        <w:jc w:val="center"/>
        <w:rPr>
          <w:b/>
          <w:bCs/>
          <w:sz w:val="56"/>
          <w:szCs w:val="56"/>
          <w:vertAlign w:val="subscript"/>
        </w:rPr>
      </w:pPr>
      <w:r>
        <w:rPr>
          <w:b/>
          <w:bCs/>
          <w:sz w:val="56"/>
          <w:szCs w:val="56"/>
          <w:vertAlign w:val="subscript"/>
        </w:rPr>
        <w:t xml:space="preserve">TA: </w:t>
      </w:r>
      <w:r w:rsidR="00AC0911">
        <w:rPr>
          <w:b/>
          <w:bCs/>
          <w:sz w:val="56"/>
          <w:szCs w:val="56"/>
          <w:vertAlign w:val="subscript"/>
        </w:rPr>
        <w:t>Michael Conner</w:t>
      </w:r>
    </w:p>
    <w:p w14:paraId="476B6494" w14:textId="3B8A10C9" w:rsidR="00BA16C1" w:rsidRPr="005630C0" w:rsidRDefault="001C358E" w:rsidP="005630C0">
      <w:pPr>
        <w:jc w:val="center"/>
        <w:rPr>
          <w:b/>
          <w:bCs/>
          <w:sz w:val="56"/>
          <w:szCs w:val="56"/>
          <w:vertAlign w:val="subscript"/>
        </w:rPr>
      </w:pPr>
      <w:r>
        <w:rPr>
          <w:b/>
          <w:bCs/>
          <w:sz w:val="56"/>
          <w:szCs w:val="56"/>
          <w:vertAlign w:val="subscript"/>
        </w:rPr>
        <w:t xml:space="preserve">Assignment </w:t>
      </w:r>
      <w:r w:rsidR="00AC0911">
        <w:rPr>
          <w:b/>
          <w:bCs/>
          <w:sz w:val="56"/>
          <w:szCs w:val="56"/>
          <w:vertAlign w:val="subscript"/>
        </w:rPr>
        <w:t>1</w:t>
      </w:r>
      <w:r w:rsidR="005C72F0">
        <w:rPr>
          <w:b/>
          <w:bCs/>
          <w:sz w:val="56"/>
          <w:szCs w:val="56"/>
          <w:vertAlign w:val="subscript"/>
        </w:rPr>
        <w:t xml:space="preserve"> - Solutions</w:t>
      </w:r>
    </w:p>
    <w:p w14:paraId="3AEE561D" w14:textId="77777777" w:rsidR="005630C0" w:rsidRDefault="005630C0" w:rsidP="005630C0"/>
    <w:p w14:paraId="2C0BE863" w14:textId="331711D8" w:rsidR="00946E8E" w:rsidRDefault="001405EC" w:rsidP="00E914B0">
      <w:r w:rsidRPr="001405EC">
        <w:t xml:space="preserve">Total points: </w:t>
      </w:r>
      <w:r w:rsidR="00AE5B05">
        <w:t>150</w:t>
      </w:r>
    </w:p>
    <w:p w14:paraId="0393FC87" w14:textId="77777777" w:rsidR="00946E8E" w:rsidRDefault="00946E8E" w:rsidP="00E914B0"/>
    <w:p w14:paraId="07B76A6A" w14:textId="77777777" w:rsidR="000F34F2" w:rsidRDefault="000F34F2" w:rsidP="000F34F2">
      <w:pPr>
        <w:pStyle w:val="ListParagraph"/>
        <w:numPr>
          <w:ilvl w:val="0"/>
          <w:numId w:val="17"/>
        </w:numPr>
      </w:pPr>
      <w:r>
        <w:t>Who are your semester project teammates? 5 points</w:t>
      </w:r>
    </w:p>
    <w:p w14:paraId="1EB40E60" w14:textId="77777777" w:rsidR="00390327" w:rsidRDefault="00390327" w:rsidP="00390327">
      <w:pPr>
        <w:pStyle w:val="ListParagraph"/>
        <w:ind w:firstLine="0"/>
        <w:rPr>
          <w:highlight w:val="yellow"/>
        </w:rPr>
      </w:pPr>
    </w:p>
    <w:p w14:paraId="59DDDBD7" w14:textId="08757FCA" w:rsidR="00390327" w:rsidRDefault="00390327" w:rsidP="00390327">
      <w:pPr>
        <w:pStyle w:val="ListParagraph"/>
        <w:ind w:firstLine="0"/>
      </w:pPr>
      <w:r w:rsidRPr="000D06B9">
        <w:rPr>
          <w:highlight w:val="yellow"/>
        </w:rPr>
        <w:t>The answer is specific to each student.</w:t>
      </w:r>
    </w:p>
    <w:p w14:paraId="51CD7ECF" w14:textId="77777777" w:rsidR="00390327" w:rsidRDefault="00390327" w:rsidP="00390327"/>
    <w:p w14:paraId="227A259F" w14:textId="77777777" w:rsidR="000F34F2" w:rsidRDefault="000F34F2" w:rsidP="000F34F2">
      <w:pPr>
        <w:pStyle w:val="ListParagraph"/>
        <w:numPr>
          <w:ilvl w:val="0"/>
          <w:numId w:val="17"/>
        </w:numPr>
      </w:pPr>
      <w:r>
        <w:t>Describe your project's topic in one paragraph. Explain whose problem will be solved and what that problem is or for whom you will essentially create value. 15 points</w:t>
      </w:r>
    </w:p>
    <w:p w14:paraId="44801A98" w14:textId="77777777" w:rsidR="00390327" w:rsidRDefault="00390327" w:rsidP="00390327">
      <w:pPr>
        <w:ind w:left="634"/>
      </w:pPr>
    </w:p>
    <w:p w14:paraId="59F22988" w14:textId="77777777" w:rsidR="00390327" w:rsidRDefault="00390327" w:rsidP="00390327">
      <w:pPr>
        <w:pStyle w:val="ListParagraph"/>
        <w:ind w:firstLine="0"/>
      </w:pPr>
      <w:r w:rsidRPr="000D06B9">
        <w:rPr>
          <w:highlight w:val="yellow"/>
        </w:rPr>
        <w:t>The answer is specific to each student.</w:t>
      </w:r>
    </w:p>
    <w:p w14:paraId="4634F553" w14:textId="77777777" w:rsidR="00390327" w:rsidRDefault="00390327" w:rsidP="00390327"/>
    <w:p w14:paraId="6D5516EC" w14:textId="259C9C51" w:rsidR="00AC6BDA" w:rsidRDefault="000F34F2" w:rsidP="00AC6BDA">
      <w:pPr>
        <w:pStyle w:val="ListParagraph"/>
        <w:numPr>
          <w:ilvl w:val="0"/>
          <w:numId w:val="17"/>
        </w:numPr>
      </w:pPr>
      <w:r>
        <w:t>What is an Operating System (OS)? Name three examples of an OS. 20 points</w:t>
      </w:r>
    </w:p>
    <w:p w14:paraId="391C3D72" w14:textId="77777777" w:rsidR="00EE38A7" w:rsidRDefault="00EE38A7" w:rsidP="00EE38A7"/>
    <w:p w14:paraId="49EE711D" w14:textId="07EFC76C" w:rsidR="00EE38A7" w:rsidRPr="00EE38A7" w:rsidRDefault="00EE38A7" w:rsidP="00EE38A7">
      <w:pPr>
        <w:ind w:left="994"/>
        <w:rPr>
          <w:highlight w:val="yellow"/>
        </w:rPr>
      </w:pPr>
      <w:r w:rsidRPr="00EE38A7">
        <w:rPr>
          <w:highlight w:val="yellow"/>
        </w:rPr>
        <w:t xml:space="preserve">A software system that manages a computer’s hardware resources </w:t>
      </w:r>
      <w:r w:rsidRPr="00EE38A7">
        <w:rPr>
          <w:highlight w:val="green"/>
        </w:rPr>
        <w:t>(e.g., CPU, memory, I/O devices, and storage)</w:t>
      </w:r>
      <w:r w:rsidRPr="00EE38A7">
        <w:rPr>
          <w:highlight w:val="yellow"/>
        </w:rPr>
        <w:t xml:space="preserve"> and allocates those resou</w:t>
      </w:r>
      <w:r w:rsidRPr="00EE38A7">
        <w:rPr>
          <w:rFonts w:ascii="Times-Roman" w:hAnsi="Times-Roman" w:cs="Times-Roman"/>
          <w:highlight w:val="yellow"/>
        </w:rPr>
        <w:t>rc</w:t>
      </w:r>
      <w:r w:rsidRPr="00EE38A7">
        <w:rPr>
          <w:highlight w:val="yellow"/>
        </w:rPr>
        <w:t>es to programs. [15 points]</w:t>
      </w:r>
    </w:p>
    <w:p w14:paraId="7AADB646" w14:textId="77777777" w:rsidR="00EE38A7" w:rsidRPr="00EE38A7" w:rsidRDefault="00EE38A7" w:rsidP="00EE38A7">
      <w:pPr>
        <w:ind w:left="994"/>
        <w:rPr>
          <w:highlight w:val="yellow"/>
        </w:rPr>
      </w:pPr>
    </w:p>
    <w:p w14:paraId="4ACC89B9" w14:textId="169792B5" w:rsidR="00EE38A7" w:rsidRPr="00EE38A7" w:rsidRDefault="00EE38A7" w:rsidP="00EE38A7">
      <w:pPr>
        <w:ind w:left="994"/>
        <w:rPr>
          <w:highlight w:val="yellow"/>
        </w:rPr>
      </w:pPr>
      <w:r w:rsidRPr="00EE38A7">
        <w:rPr>
          <w:highlight w:val="yellow"/>
        </w:rPr>
        <w:t>For instance:</w:t>
      </w:r>
    </w:p>
    <w:p w14:paraId="73DEAFC6" w14:textId="05E867F5" w:rsidR="00EE38A7" w:rsidRPr="00EE38A7" w:rsidRDefault="00EE38A7" w:rsidP="00EE38A7">
      <w:pPr>
        <w:ind w:left="994"/>
        <w:rPr>
          <w:highlight w:val="yellow"/>
        </w:rPr>
      </w:pPr>
      <w:r w:rsidRPr="00EE38A7">
        <w:rPr>
          <w:highlight w:val="yellow"/>
        </w:rPr>
        <w:t>GNU/Linux</w:t>
      </w:r>
    </w:p>
    <w:p w14:paraId="1721883C" w14:textId="76FBB4B7" w:rsidR="00EE38A7" w:rsidRPr="00EE38A7" w:rsidRDefault="00EE38A7" w:rsidP="00EE38A7">
      <w:pPr>
        <w:ind w:left="994"/>
        <w:rPr>
          <w:highlight w:val="yellow"/>
        </w:rPr>
      </w:pPr>
      <w:r w:rsidRPr="00EE38A7">
        <w:rPr>
          <w:highlight w:val="yellow"/>
        </w:rPr>
        <w:t>Windows</w:t>
      </w:r>
    </w:p>
    <w:p w14:paraId="6316188F" w14:textId="47CCFBE8" w:rsidR="00EE38A7" w:rsidRDefault="00EE38A7" w:rsidP="00EE38A7">
      <w:pPr>
        <w:ind w:left="994"/>
      </w:pPr>
      <w:r w:rsidRPr="00EE38A7">
        <w:rPr>
          <w:highlight w:val="yellow"/>
        </w:rPr>
        <w:t>[2.5 points for each)</w:t>
      </w:r>
    </w:p>
    <w:p w14:paraId="6521B83F" w14:textId="77777777" w:rsidR="00EE38A7" w:rsidRDefault="00EE38A7" w:rsidP="00EE38A7"/>
    <w:p w14:paraId="48A199E3" w14:textId="77777777" w:rsidR="000F34F2" w:rsidRDefault="000F34F2" w:rsidP="000F34F2">
      <w:pPr>
        <w:pStyle w:val="ListParagraph"/>
        <w:numPr>
          <w:ilvl w:val="0"/>
          <w:numId w:val="17"/>
        </w:numPr>
      </w:pPr>
      <w:r w:rsidRPr="000F34F2">
        <w:t>What are the eight core principles in principle-based ethics? Name and describe each item in one sentence. 40 points</w:t>
      </w:r>
    </w:p>
    <w:p w14:paraId="2E241AD6" w14:textId="77777777" w:rsidR="00390327" w:rsidRDefault="00390327" w:rsidP="00390327"/>
    <w:p w14:paraId="301B1810" w14:textId="77777777" w:rsidR="00390327" w:rsidRDefault="00390327" w:rsidP="00390327"/>
    <w:p w14:paraId="1A76E260" w14:textId="77777777" w:rsidR="00390327" w:rsidRPr="003035D8" w:rsidRDefault="00390327" w:rsidP="00390327">
      <w:pPr>
        <w:pStyle w:val="ListParagraph"/>
        <w:numPr>
          <w:ilvl w:val="0"/>
          <w:numId w:val="18"/>
        </w:numPr>
        <w:rPr>
          <w:highlight w:val="yellow"/>
        </w:rPr>
      </w:pPr>
      <w:r w:rsidRPr="003035D8">
        <w:rPr>
          <w:highlight w:val="yellow"/>
        </w:rPr>
        <w:t>Integrity: Act with honesty in all situations. [5 points]</w:t>
      </w:r>
    </w:p>
    <w:p w14:paraId="5DD73811" w14:textId="77777777" w:rsidR="00390327" w:rsidRPr="003035D8" w:rsidRDefault="00390327" w:rsidP="00390327">
      <w:pPr>
        <w:pStyle w:val="ListParagraph"/>
        <w:numPr>
          <w:ilvl w:val="0"/>
          <w:numId w:val="18"/>
        </w:numPr>
        <w:rPr>
          <w:highlight w:val="yellow"/>
        </w:rPr>
      </w:pPr>
      <w:r w:rsidRPr="003035D8">
        <w:rPr>
          <w:highlight w:val="yellow"/>
        </w:rPr>
        <w:t>Trust: Build trust in all stakeholder relationships. [5 points]</w:t>
      </w:r>
    </w:p>
    <w:p w14:paraId="248ED10C" w14:textId="77777777" w:rsidR="00390327" w:rsidRPr="003035D8" w:rsidRDefault="00390327" w:rsidP="00390327">
      <w:pPr>
        <w:pStyle w:val="ListParagraph"/>
        <w:numPr>
          <w:ilvl w:val="0"/>
          <w:numId w:val="18"/>
        </w:numPr>
        <w:rPr>
          <w:highlight w:val="yellow"/>
        </w:rPr>
      </w:pPr>
      <w:r w:rsidRPr="003035D8">
        <w:rPr>
          <w:highlight w:val="yellow"/>
        </w:rPr>
        <w:t>Accountability: Accept responsibility for all decisions. [5 points]</w:t>
      </w:r>
    </w:p>
    <w:p w14:paraId="15F69047" w14:textId="77777777" w:rsidR="00390327" w:rsidRPr="003035D8" w:rsidRDefault="00390327" w:rsidP="00390327">
      <w:pPr>
        <w:ind w:left="994"/>
        <w:rPr>
          <w:highlight w:val="yellow"/>
        </w:rPr>
      </w:pPr>
      <w:r w:rsidRPr="003035D8">
        <w:rPr>
          <w:highlight w:val="yellow"/>
        </w:rPr>
        <w:t>iv)</w:t>
      </w:r>
      <w:r w:rsidRPr="003035D8">
        <w:rPr>
          <w:highlight w:val="yellow"/>
        </w:rPr>
        <w:tab/>
        <w:t>Transparency: Maintain open and truthful communications. [5 points]</w:t>
      </w:r>
    </w:p>
    <w:p w14:paraId="2F09C23F" w14:textId="77777777" w:rsidR="00390327" w:rsidRPr="003035D8" w:rsidRDefault="00390327" w:rsidP="00390327">
      <w:pPr>
        <w:ind w:left="994"/>
        <w:rPr>
          <w:highlight w:val="yellow"/>
        </w:rPr>
      </w:pPr>
      <w:r w:rsidRPr="003035D8">
        <w:rPr>
          <w:highlight w:val="yellow"/>
        </w:rPr>
        <w:t xml:space="preserve">v) </w:t>
      </w:r>
      <w:r w:rsidRPr="003035D8">
        <w:rPr>
          <w:highlight w:val="yellow"/>
        </w:rPr>
        <w:tab/>
      </w:r>
      <w:r w:rsidRPr="003035D8">
        <w:rPr>
          <w:highlight w:val="yellow"/>
        </w:rPr>
        <w:tab/>
        <w:t>Fairness: Engage in fair competition and create equitable and just relationships. [5 points]</w:t>
      </w:r>
    </w:p>
    <w:p w14:paraId="246DA52F" w14:textId="77777777" w:rsidR="00390327" w:rsidRPr="003035D8" w:rsidRDefault="00390327" w:rsidP="00390327">
      <w:pPr>
        <w:ind w:left="994"/>
        <w:rPr>
          <w:highlight w:val="yellow"/>
        </w:rPr>
      </w:pPr>
      <w:r w:rsidRPr="003035D8">
        <w:rPr>
          <w:highlight w:val="yellow"/>
        </w:rPr>
        <w:t>vi)</w:t>
      </w:r>
      <w:r w:rsidRPr="003035D8">
        <w:rPr>
          <w:highlight w:val="yellow"/>
        </w:rPr>
        <w:tab/>
        <w:t>Respect: Honor the rights, freedoms, views, and property of others. [5 points]</w:t>
      </w:r>
    </w:p>
    <w:p w14:paraId="1D66BBB1" w14:textId="77777777" w:rsidR="00390327" w:rsidRPr="003035D8" w:rsidRDefault="00390327" w:rsidP="00390327">
      <w:pPr>
        <w:ind w:left="994"/>
        <w:rPr>
          <w:highlight w:val="yellow"/>
        </w:rPr>
      </w:pPr>
      <w:r w:rsidRPr="003035D8">
        <w:rPr>
          <w:highlight w:val="yellow"/>
        </w:rPr>
        <w:t>vii)</w:t>
      </w:r>
      <w:r w:rsidRPr="003035D8">
        <w:rPr>
          <w:highlight w:val="yellow"/>
        </w:rPr>
        <w:tab/>
        <w:t>Rule of law: Comply with the spirit and intent of laws and regulations. [5 points]</w:t>
      </w:r>
    </w:p>
    <w:p w14:paraId="093B30F3" w14:textId="77777777" w:rsidR="00390327" w:rsidRDefault="00390327" w:rsidP="00390327">
      <w:pPr>
        <w:ind w:left="994"/>
      </w:pPr>
      <w:r w:rsidRPr="003035D8">
        <w:rPr>
          <w:highlight w:val="yellow"/>
        </w:rPr>
        <w:t>viii)</w:t>
      </w:r>
      <w:r w:rsidRPr="003035D8">
        <w:rPr>
          <w:highlight w:val="yellow"/>
        </w:rPr>
        <w:tab/>
        <w:t>Viability: Create long-term value for all relevant stakeholders. [5 points]</w:t>
      </w:r>
    </w:p>
    <w:p w14:paraId="300B64D1" w14:textId="77777777" w:rsidR="00390327" w:rsidRDefault="00390327" w:rsidP="00390327"/>
    <w:p w14:paraId="443E0C51" w14:textId="77777777" w:rsidR="00390327" w:rsidRPr="000F34F2" w:rsidRDefault="00390327" w:rsidP="00390327"/>
    <w:p w14:paraId="2FD9358C" w14:textId="7758C0D3" w:rsidR="000F34F2" w:rsidRDefault="006A3CAB" w:rsidP="00AC6BDA">
      <w:pPr>
        <w:pStyle w:val="ListParagraph"/>
        <w:numPr>
          <w:ilvl w:val="0"/>
          <w:numId w:val="17"/>
        </w:numPr>
      </w:pPr>
      <w:r>
        <w:t>Explain the dual</w:t>
      </w:r>
      <w:r>
        <w:rPr>
          <w:rFonts w:ascii="Times-Roman" w:hAnsi="Times-Roman" w:cs="Times-Roman"/>
        </w:rPr>
        <w:t>-</w:t>
      </w:r>
      <w:r>
        <w:t>mode opera</w:t>
      </w:r>
      <w:r w:rsidRPr="006A3CAB">
        <w:t>t</w:t>
      </w:r>
      <w:r>
        <w:t>ion mechanism. What is the advantage of this mechanism? Do UNIX and Linux support this? 20 points</w:t>
      </w:r>
    </w:p>
    <w:p w14:paraId="701D1F0B" w14:textId="77777777" w:rsidR="00BC2905" w:rsidRDefault="00BC2905" w:rsidP="00BC2905"/>
    <w:p w14:paraId="7D305B81" w14:textId="24EBF96D" w:rsidR="009125A7" w:rsidRPr="009125A7" w:rsidRDefault="009125A7" w:rsidP="009125A7">
      <w:pPr>
        <w:ind w:left="994"/>
        <w:rPr>
          <w:highlight w:val="yellow"/>
        </w:rPr>
      </w:pPr>
      <w:r w:rsidRPr="009125A7">
        <w:rPr>
          <w:highlight w:val="yellow"/>
        </w:rPr>
        <w:t>The dual-mode operation mechanism separates the execution of the Operating System (OS) code from the user-defined code through hardware support (i.e., a mode bit). [5 points]</w:t>
      </w:r>
    </w:p>
    <w:p w14:paraId="707051BA" w14:textId="43335FB8" w:rsidR="00747B56" w:rsidRPr="009125A7" w:rsidRDefault="00747B56" w:rsidP="00747B56">
      <w:pPr>
        <w:ind w:left="994"/>
        <w:rPr>
          <w:highlight w:val="yellow"/>
        </w:rPr>
      </w:pPr>
    </w:p>
    <w:p w14:paraId="29EF6645" w14:textId="77777777" w:rsidR="009125A7" w:rsidRPr="009125A7" w:rsidRDefault="009125A7" w:rsidP="00747B56">
      <w:pPr>
        <w:ind w:left="994"/>
        <w:rPr>
          <w:highlight w:val="yellow"/>
        </w:rPr>
      </w:pPr>
    </w:p>
    <w:p w14:paraId="24976EC8" w14:textId="0BCC8D70" w:rsidR="009125A7" w:rsidRPr="009125A7" w:rsidRDefault="009125A7" w:rsidP="009125A7">
      <w:pPr>
        <w:ind w:left="994"/>
        <w:rPr>
          <w:highlight w:val="yellow"/>
        </w:rPr>
      </w:pPr>
      <w:r w:rsidRPr="009125A7">
        <w:rPr>
          <w:highlight w:val="yellow"/>
        </w:rPr>
        <w:t>If the mode bit is zero, the processor is in the kernel (superuser) mode running OS code. However, if the mode bit is one, the processor is in the user mode. [5 points]</w:t>
      </w:r>
    </w:p>
    <w:p w14:paraId="3F4E349B" w14:textId="77777777" w:rsidR="009125A7" w:rsidRPr="009125A7" w:rsidRDefault="009125A7" w:rsidP="00747B56">
      <w:pPr>
        <w:ind w:left="994"/>
        <w:rPr>
          <w:highlight w:val="yellow"/>
        </w:rPr>
      </w:pPr>
    </w:p>
    <w:p w14:paraId="0F8614C1" w14:textId="16F39A0C" w:rsidR="009125A7" w:rsidRPr="009125A7" w:rsidRDefault="009125A7" w:rsidP="00747B56">
      <w:pPr>
        <w:ind w:left="994"/>
        <w:rPr>
          <w:highlight w:val="yellow"/>
        </w:rPr>
      </w:pPr>
      <w:r w:rsidRPr="009125A7">
        <w:rPr>
          <w:highlight w:val="yellow"/>
        </w:rPr>
        <w:t>This way, a malicious program cannot harm other programs or the OS since it is only running in the user mode. [5 points]</w:t>
      </w:r>
    </w:p>
    <w:p w14:paraId="2EA24C8B" w14:textId="77777777" w:rsidR="009125A7" w:rsidRPr="009125A7" w:rsidRDefault="009125A7" w:rsidP="00747B56">
      <w:pPr>
        <w:ind w:left="994"/>
        <w:rPr>
          <w:highlight w:val="yellow"/>
        </w:rPr>
      </w:pPr>
    </w:p>
    <w:p w14:paraId="18C50D27" w14:textId="03CB7522" w:rsidR="009125A7" w:rsidRDefault="009125A7" w:rsidP="00747B56">
      <w:pPr>
        <w:ind w:left="994"/>
      </w:pPr>
      <w:r w:rsidRPr="009125A7">
        <w:rPr>
          <w:highlight w:val="yellow"/>
        </w:rPr>
        <w:t>Both UNIX and Linux support dual-mode operation. [5 points: 2.5 points for each UNIX and Linux]</w:t>
      </w:r>
    </w:p>
    <w:p w14:paraId="750ACE67" w14:textId="77777777" w:rsidR="00BC2905" w:rsidRDefault="00BC2905" w:rsidP="00BC2905">
      <w:pPr>
        <w:ind w:left="994"/>
      </w:pPr>
    </w:p>
    <w:p w14:paraId="3D14C710" w14:textId="77777777" w:rsidR="00BC2905" w:rsidRDefault="00BC2905" w:rsidP="00BC2905"/>
    <w:p w14:paraId="15A47988" w14:textId="22550AC7" w:rsidR="006A3CAB" w:rsidRDefault="00AE5B05" w:rsidP="00AC6BDA">
      <w:pPr>
        <w:pStyle w:val="ListParagraph"/>
        <w:numPr>
          <w:ilvl w:val="0"/>
          <w:numId w:val="17"/>
        </w:numPr>
      </w:pPr>
      <w:r>
        <w:t>What is the difference between containerization and virtualization? 20 points</w:t>
      </w:r>
    </w:p>
    <w:p w14:paraId="1ABD6388" w14:textId="77777777" w:rsidR="00956480" w:rsidRDefault="00956480" w:rsidP="00956480"/>
    <w:p w14:paraId="6EEB3768" w14:textId="33502F25" w:rsidR="00956480" w:rsidRPr="00956480" w:rsidRDefault="00956480" w:rsidP="00956480">
      <w:pPr>
        <w:ind w:left="994"/>
        <w:rPr>
          <w:highlight w:val="yellow"/>
        </w:rPr>
      </w:pPr>
      <w:r w:rsidRPr="00956480">
        <w:rPr>
          <w:highlight w:val="yellow"/>
        </w:rPr>
        <w:t>Virtualization: Running multiple OS instances on one machine through hardware support. [10 points]</w:t>
      </w:r>
    </w:p>
    <w:p w14:paraId="3F6C422C" w14:textId="77777777" w:rsidR="00956480" w:rsidRPr="00956480" w:rsidRDefault="00956480" w:rsidP="00956480">
      <w:pPr>
        <w:ind w:left="994"/>
        <w:rPr>
          <w:highlight w:val="yellow"/>
        </w:rPr>
      </w:pPr>
    </w:p>
    <w:p w14:paraId="7A522169" w14:textId="44CE60D8" w:rsidR="00956480" w:rsidRDefault="00956480" w:rsidP="00956480">
      <w:pPr>
        <w:ind w:left="994"/>
      </w:pPr>
      <w:r w:rsidRPr="00956480">
        <w:rPr>
          <w:highlight w:val="yellow"/>
        </w:rPr>
        <w:t>Containerization: Running a single OS instance on one machine with multiple user spaces to isolate processes by software support. This enables multi-tenancy. [10 points]</w:t>
      </w:r>
    </w:p>
    <w:p w14:paraId="03FDC080" w14:textId="77777777" w:rsidR="00956480" w:rsidRDefault="00956480" w:rsidP="00956480"/>
    <w:p w14:paraId="56EE3D69" w14:textId="2FA61093" w:rsidR="00AE5B05" w:rsidRDefault="00AE5B05" w:rsidP="00AC6BDA">
      <w:pPr>
        <w:pStyle w:val="ListParagraph"/>
        <w:numPr>
          <w:ilvl w:val="0"/>
          <w:numId w:val="17"/>
        </w:numPr>
      </w:pPr>
      <w:r>
        <w:t>What is multiprogramming? Do UNIX and Linux support this? 15 points</w:t>
      </w:r>
    </w:p>
    <w:p w14:paraId="1197118E" w14:textId="77777777" w:rsidR="000918FC" w:rsidRDefault="000918FC" w:rsidP="000918FC"/>
    <w:p w14:paraId="30DBB991" w14:textId="5F3217AA" w:rsidR="000918FC" w:rsidRPr="00B4555E" w:rsidRDefault="00B4555E" w:rsidP="00B4555E">
      <w:pPr>
        <w:ind w:left="994"/>
        <w:rPr>
          <w:highlight w:val="yellow"/>
        </w:rPr>
      </w:pPr>
      <w:r w:rsidRPr="00B4555E">
        <w:rPr>
          <w:highlight w:val="yellow"/>
        </w:rPr>
        <w:t xml:space="preserve">Multiprogramming: The ability of an OS to run multiple programs (processes). </w:t>
      </w:r>
      <w:r w:rsidRPr="00B4555E">
        <w:rPr>
          <w:highlight w:val="green"/>
        </w:rPr>
        <w:t>This increases the CPU utilization</w:t>
      </w:r>
      <w:r w:rsidRPr="00B4555E">
        <w:rPr>
          <w:highlight w:val="yellow"/>
        </w:rPr>
        <w:t>.</w:t>
      </w:r>
      <w:r>
        <w:rPr>
          <w:highlight w:val="yellow"/>
        </w:rPr>
        <w:t xml:space="preserve"> [10 points]</w:t>
      </w:r>
    </w:p>
    <w:p w14:paraId="3738089A" w14:textId="77777777" w:rsidR="00B4555E" w:rsidRPr="00B4555E" w:rsidRDefault="00B4555E" w:rsidP="00B4555E">
      <w:pPr>
        <w:ind w:left="994"/>
        <w:rPr>
          <w:highlight w:val="yellow"/>
        </w:rPr>
      </w:pPr>
    </w:p>
    <w:p w14:paraId="7A6C72CC" w14:textId="6B214833" w:rsidR="00B4555E" w:rsidRDefault="00B4555E" w:rsidP="00B4555E">
      <w:pPr>
        <w:ind w:left="994"/>
      </w:pPr>
      <w:r w:rsidRPr="00B4555E">
        <w:rPr>
          <w:highlight w:val="yellow"/>
        </w:rPr>
        <w:t>Yes, they both support multiprogramming.</w:t>
      </w:r>
      <w:r>
        <w:t xml:space="preserve"> </w:t>
      </w:r>
      <w:r w:rsidRPr="009125A7">
        <w:rPr>
          <w:highlight w:val="yellow"/>
        </w:rPr>
        <w:t>[5 points: 2.5 points for each UNIX and Linux]</w:t>
      </w:r>
    </w:p>
    <w:p w14:paraId="32DE88D8" w14:textId="77777777" w:rsidR="000918FC" w:rsidRDefault="000918FC" w:rsidP="000918FC"/>
    <w:p w14:paraId="2A185BBC" w14:textId="48C3A161" w:rsidR="00AE5B05" w:rsidRDefault="00AE5B05" w:rsidP="00AE5B05">
      <w:pPr>
        <w:pStyle w:val="ListParagraph"/>
        <w:numPr>
          <w:ilvl w:val="0"/>
          <w:numId w:val="17"/>
        </w:numPr>
      </w:pPr>
      <w:r>
        <w:t>What is multitasking? Do UNIX and Linux support this? 15 points</w:t>
      </w:r>
    </w:p>
    <w:p w14:paraId="0C120361" w14:textId="77777777" w:rsidR="00AE5B05" w:rsidRDefault="00AE5B05" w:rsidP="00AE5B05">
      <w:pPr>
        <w:ind w:left="360" w:firstLine="0"/>
      </w:pPr>
    </w:p>
    <w:p w14:paraId="734CBEA3" w14:textId="018AD885" w:rsidR="007B4608" w:rsidRDefault="007B4608" w:rsidP="007B4608">
      <w:pPr>
        <w:ind w:left="720" w:firstLine="360"/>
      </w:pPr>
      <w:r w:rsidRPr="007B4608">
        <w:rPr>
          <w:highlight w:val="yellow"/>
        </w:rPr>
        <w:t>The OS keeps several processes in memory simultaneously. The CPU switches between them when it needs to wait; thus, it is never idle. Multi-tasking is a logical extension of multiprogramming, in which the CPU switches among tasks frequently, and the response time is so fast that it can satisfy the user. [10 points]</w:t>
      </w:r>
    </w:p>
    <w:p w14:paraId="7890BAB1" w14:textId="77777777" w:rsidR="007B4608" w:rsidRDefault="007B4608" w:rsidP="007B4608">
      <w:pPr>
        <w:ind w:left="720" w:firstLine="360"/>
      </w:pPr>
    </w:p>
    <w:p w14:paraId="2AACAFE5" w14:textId="77777777" w:rsidR="007B4608" w:rsidRDefault="007B4608" w:rsidP="007B4608">
      <w:pPr>
        <w:ind w:left="994"/>
      </w:pPr>
      <w:r w:rsidRPr="00B4555E">
        <w:rPr>
          <w:highlight w:val="yellow"/>
        </w:rPr>
        <w:t>Yes, they both support multiprogramming.</w:t>
      </w:r>
      <w:r>
        <w:t xml:space="preserve"> </w:t>
      </w:r>
      <w:r w:rsidRPr="009125A7">
        <w:rPr>
          <w:highlight w:val="yellow"/>
        </w:rPr>
        <w:t>[5 points: 2.5 points for each UNIX and Linux]</w:t>
      </w:r>
    </w:p>
    <w:p w14:paraId="174E37D6" w14:textId="77777777" w:rsidR="008E4FCC" w:rsidRDefault="008E4FCC" w:rsidP="008E4FCC"/>
    <w:p w14:paraId="60725FED" w14:textId="77777777" w:rsidR="008E4FCC" w:rsidRDefault="008E4FCC" w:rsidP="008E4FCC">
      <w:pPr>
        <w:pStyle w:val="ListParagraph"/>
        <w:numPr>
          <w:ilvl w:val="0"/>
          <w:numId w:val="17"/>
        </w:numPr>
      </w:pPr>
      <w:r>
        <w:t>What are the four principles of the UNIX philosop</w:t>
      </w:r>
      <w:r>
        <w:rPr>
          <w:rFonts w:ascii="Times-Roman" w:hAnsi="Times-Roman" w:cs="Times-Roman"/>
        </w:rPr>
        <w:t>h</w:t>
      </w:r>
      <w:r>
        <w:t>y? 20 points</w:t>
      </w:r>
    </w:p>
    <w:p w14:paraId="2813C71A" w14:textId="77777777" w:rsidR="008E4FCC" w:rsidRDefault="008E4FCC" w:rsidP="008E4FCC"/>
    <w:p w14:paraId="74CC04F7" w14:textId="5B8DEE19" w:rsidR="00D640F3" w:rsidRPr="00D640F3" w:rsidRDefault="00D640F3" w:rsidP="00D640F3">
      <w:pPr>
        <w:pStyle w:val="ListParagraph"/>
        <w:numPr>
          <w:ilvl w:val="0"/>
          <w:numId w:val="19"/>
        </w:numPr>
        <w:rPr>
          <w:highlight w:val="yellow"/>
        </w:rPr>
      </w:pPr>
      <w:r w:rsidRPr="00D640F3">
        <w:rPr>
          <w:highlight w:val="yellow"/>
        </w:rPr>
        <w:lastRenderedPageBreak/>
        <w:t>Write programs that do one thing and do it well.</w:t>
      </w:r>
      <w:r w:rsidR="00A676E7">
        <w:rPr>
          <w:highlight w:val="yellow"/>
        </w:rPr>
        <w:t xml:space="preserve"> [5 points]</w:t>
      </w:r>
    </w:p>
    <w:p w14:paraId="51E768CC" w14:textId="35206C74" w:rsidR="00D640F3" w:rsidRPr="00D640F3" w:rsidRDefault="00D640F3" w:rsidP="00D640F3">
      <w:pPr>
        <w:pStyle w:val="ListParagraph"/>
        <w:numPr>
          <w:ilvl w:val="0"/>
          <w:numId w:val="19"/>
        </w:numPr>
        <w:rPr>
          <w:highlight w:val="yellow"/>
        </w:rPr>
      </w:pPr>
      <w:r w:rsidRPr="00D640F3">
        <w:rPr>
          <w:highlight w:val="yellow"/>
        </w:rPr>
        <w:t>Write programs to work together. Expect the output of one program to become the input of another.</w:t>
      </w:r>
      <w:r w:rsidR="00A676E7">
        <w:rPr>
          <w:highlight w:val="yellow"/>
        </w:rPr>
        <w:t xml:space="preserve"> </w:t>
      </w:r>
      <w:r w:rsidR="00A676E7">
        <w:rPr>
          <w:highlight w:val="yellow"/>
        </w:rPr>
        <w:t>[5 points]</w:t>
      </w:r>
    </w:p>
    <w:p w14:paraId="35AC37B2" w14:textId="61233FBB" w:rsidR="00D640F3" w:rsidRPr="00D640F3" w:rsidRDefault="00D640F3" w:rsidP="00D640F3">
      <w:pPr>
        <w:pStyle w:val="ListParagraph"/>
        <w:numPr>
          <w:ilvl w:val="0"/>
          <w:numId w:val="19"/>
        </w:numPr>
        <w:rPr>
          <w:highlight w:val="yellow"/>
        </w:rPr>
      </w:pPr>
      <w:r w:rsidRPr="00D640F3">
        <w:rPr>
          <w:highlight w:val="yellow"/>
        </w:rPr>
        <w:t xml:space="preserve">Design and build software (including operating systems) to be tried early, ideally within weeks. </w:t>
      </w:r>
      <w:r w:rsidR="00A676E7">
        <w:rPr>
          <w:highlight w:val="yellow"/>
        </w:rPr>
        <w:t>[5 points]</w:t>
      </w:r>
    </w:p>
    <w:p w14:paraId="2AE17C7C" w14:textId="59354A98" w:rsidR="00D640F3" w:rsidRPr="00D640F3" w:rsidRDefault="00D640F3" w:rsidP="00D640F3">
      <w:pPr>
        <w:pStyle w:val="ListParagraph"/>
        <w:numPr>
          <w:ilvl w:val="0"/>
          <w:numId w:val="19"/>
        </w:numPr>
        <w:rPr>
          <w:highlight w:val="yellow"/>
        </w:rPr>
      </w:pPr>
      <w:r w:rsidRPr="00D640F3">
        <w:rPr>
          <w:highlight w:val="yellow"/>
        </w:rPr>
        <w:t>Write programs to handle text streams since that is a universal interface.</w:t>
      </w:r>
      <w:r w:rsidR="00A676E7">
        <w:rPr>
          <w:highlight w:val="yellow"/>
        </w:rPr>
        <w:t xml:space="preserve"> </w:t>
      </w:r>
      <w:r w:rsidR="00A676E7">
        <w:rPr>
          <w:highlight w:val="yellow"/>
        </w:rPr>
        <w:t>[5 points]</w:t>
      </w:r>
    </w:p>
    <w:p w14:paraId="0A650044" w14:textId="77777777" w:rsidR="008E4FCC" w:rsidRDefault="008E4FCC" w:rsidP="008E4FCC">
      <w:pPr>
        <w:ind w:left="994"/>
      </w:pPr>
    </w:p>
    <w:p w14:paraId="13A33DB6" w14:textId="77777777" w:rsidR="008E4FCC" w:rsidRDefault="008E4FCC" w:rsidP="008E4FCC"/>
    <w:p w14:paraId="1ED6EFC6" w14:textId="77777777" w:rsidR="008E4FCC" w:rsidRDefault="008E4FCC" w:rsidP="008E4FCC">
      <w:pPr>
        <w:pStyle w:val="ListParagraph"/>
        <w:numPr>
          <w:ilvl w:val="0"/>
          <w:numId w:val="17"/>
        </w:numPr>
      </w:pPr>
      <w:r>
        <w:t>What are the four essential freedoms of Free Libre Open-Source Software (FLOSS)? 20 points</w:t>
      </w:r>
    </w:p>
    <w:p w14:paraId="0016B183" w14:textId="77777777" w:rsidR="002345B4" w:rsidRDefault="002345B4" w:rsidP="002345B4"/>
    <w:p w14:paraId="3D3602B7" w14:textId="7C136172" w:rsidR="00EC5095" w:rsidRPr="00EC5095" w:rsidRDefault="00EC5095" w:rsidP="00EC5095">
      <w:pPr>
        <w:pStyle w:val="ListParagraph"/>
        <w:numPr>
          <w:ilvl w:val="0"/>
          <w:numId w:val="20"/>
        </w:numPr>
        <w:rPr>
          <w:highlight w:val="yellow"/>
        </w:rPr>
      </w:pPr>
      <w:r w:rsidRPr="00EC5095">
        <w:rPr>
          <w:highlight w:val="yellow"/>
        </w:rPr>
        <w:t>The freedom to run the program as you wish for any purpose (freedom 0).</w:t>
      </w:r>
      <w:r w:rsidRPr="00EC5095">
        <w:rPr>
          <w:highlight w:val="yellow"/>
        </w:rPr>
        <w:t xml:space="preserve"> [5 points]</w:t>
      </w:r>
    </w:p>
    <w:p w14:paraId="5C12E9FD" w14:textId="7959EB81" w:rsidR="00EC5095" w:rsidRPr="00EC5095" w:rsidRDefault="00EC5095" w:rsidP="00EC5095">
      <w:pPr>
        <w:pStyle w:val="ListParagraph"/>
        <w:numPr>
          <w:ilvl w:val="0"/>
          <w:numId w:val="20"/>
        </w:numPr>
        <w:rPr>
          <w:highlight w:val="yellow"/>
        </w:rPr>
      </w:pPr>
      <w:r w:rsidRPr="00EC5095">
        <w:rPr>
          <w:highlight w:val="yellow"/>
        </w:rPr>
        <w:t xml:space="preserve">The freedom to study how the program works and change </w:t>
      </w:r>
      <w:proofErr w:type="gramStart"/>
      <w:r w:rsidRPr="00EC5095">
        <w:rPr>
          <w:highlight w:val="yellow"/>
        </w:rPr>
        <w:t>it</w:t>
      </w:r>
      <w:proofErr w:type="gramEnd"/>
      <w:r w:rsidRPr="00EC5095">
        <w:rPr>
          <w:highlight w:val="yellow"/>
        </w:rPr>
        <w:t xml:space="preserve"> so it does your computing as you wish (freedom 1). Access to the source code is a precondition for this.</w:t>
      </w:r>
      <w:r w:rsidRPr="00EC5095">
        <w:rPr>
          <w:highlight w:val="yellow"/>
        </w:rPr>
        <w:t xml:space="preserve"> </w:t>
      </w:r>
      <w:r w:rsidRPr="00EC5095">
        <w:rPr>
          <w:highlight w:val="yellow"/>
        </w:rPr>
        <w:t>[5 points]</w:t>
      </w:r>
    </w:p>
    <w:p w14:paraId="5CA78200" w14:textId="3F377C5C" w:rsidR="00EC5095" w:rsidRPr="00EC5095" w:rsidRDefault="00EC5095" w:rsidP="00EC5095">
      <w:pPr>
        <w:pStyle w:val="ListParagraph"/>
        <w:numPr>
          <w:ilvl w:val="0"/>
          <w:numId w:val="20"/>
        </w:numPr>
        <w:rPr>
          <w:highlight w:val="yellow"/>
        </w:rPr>
      </w:pPr>
      <w:r w:rsidRPr="00EC5095">
        <w:rPr>
          <w:highlight w:val="yellow"/>
        </w:rPr>
        <w:t>The freedom to redistribute copies so you can help others (freedom 2).</w:t>
      </w:r>
      <w:r w:rsidRPr="00EC5095">
        <w:rPr>
          <w:highlight w:val="yellow"/>
        </w:rPr>
        <w:t xml:space="preserve"> </w:t>
      </w:r>
      <w:r w:rsidRPr="00EC5095">
        <w:rPr>
          <w:highlight w:val="yellow"/>
        </w:rPr>
        <w:t>[5 points]</w:t>
      </w:r>
    </w:p>
    <w:p w14:paraId="550FF622" w14:textId="0520CE5E" w:rsidR="002345B4" w:rsidRPr="00EC5095" w:rsidRDefault="00EC5095" w:rsidP="00EC5095">
      <w:pPr>
        <w:pStyle w:val="ListParagraph"/>
        <w:numPr>
          <w:ilvl w:val="0"/>
          <w:numId w:val="20"/>
        </w:numPr>
        <w:rPr>
          <w:highlight w:val="yellow"/>
        </w:rPr>
      </w:pPr>
      <w:r w:rsidRPr="00EC5095">
        <w:rPr>
          <w:highlight w:val="yellow"/>
        </w:rPr>
        <w:t>The freedom to distribute copies of your modified versions to others (freedom 3). By doing this, you can give the whole community a chance to benefit from your changes. Access to the source code is a precondition for this.</w:t>
      </w:r>
      <w:r w:rsidRPr="00EC5095">
        <w:rPr>
          <w:highlight w:val="yellow"/>
        </w:rPr>
        <w:t xml:space="preserve"> </w:t>
      </w:r>
      <w:r w:rsidRPr="00EC5095">
        <w:rPr>
          <w:highlight w:val="yellow"/>
        </w:rPr>
        <w:t>[5 points]</w:t>
      </w:r>
    </w:p>
    <w:p w14:paraId="3868C56E" w14:textId="77777777" w:rsidR="002345B4" w:rsidRDefault="002345B4" w:rsidP="002345B4"/>
    <w:p w14:paraId="6A56A3FC" w14:textId="77777777" w:rsidR="002345B4" w:rsidRDefault="002345B4" w:rsidP="002345B4"/>
    <w:p w14:paraId="36B94F41" w14:textId="77777777" w:rsidR="008E4FCC" w:rsidRDefault="008E4FCC" w:rsidP="008E4FCC">
      <w:pPr>
        <w:pStyle w:val="ListParagraph"/>
        <w:numPr>
          <w:ilvl w:val="0"/>
          <w:numId w:val="17"/>
        </w:numPr>
      </w:pPr>
      <w:r>
        <w:t>Name one UNIX-based Operating system. 5 points</w:t>
      </w:r>
    </w:p>
    <w:p w14:paraId="6CB5C97A" w14:textId="77777777" w:rsidR="00390B21" w:rsidRDefault="00390B21" w:rsidP="00390B21"/>
    <w:p w14:paraId="0B406056" w14:textId="77777777" w:rsidR="00390B21" w:rsidRDefault="00390B21" w:rsidP="00390B21">
      <w:pPr>
        <w:ind w:left="994"/>
        <w:rPr>
          <w:highlight w:val="yellow"/>
        </w:rPr>
      </w:pPr>
      <w:r>
        <w:rPr>
          <w:highlight w:val="yellow"/>
        </w:rPr>
        <w:t xml:space="preserve">For instance: </w:t>
      </w:r>
    </w:p>
    <w:p w14:paraId="50DCA877" w14:textId="6136B811" w:rsidR="00390B21" w:rsidRDefault="00390B21" w:rsidP="00390B21">
      <w:pPr>
        <w:ind w:left="994"/>
      </w:pPr>
      <w:r w:rsidRPr="00390B21">
        <w:rPr>
          <w:highlight w:val="yellow"/>
        </w:rPr>
        <w:t>GNU/Linux</w:t>
      </w:r>
    </w:p>
    <w:p w14:paraId="41995226" w14:textId="77777777" w:rsidR="00390B21" w:rsidRDefault="00390B21" w:rsidP="00390B21"/>
    <w:p w14:paraId="7E223FA9" w14:textId="77777777" w:rsidR="008E4FCC" w:rsidRDefault="008E4FCC" w:rsidP="008E4FCC">
      <w:pPr>
        <w:pStyle w:val="ListParagraph"/>
        <w:numPr>
          <w:ilvl w:val="0"/>
          <w:numId w:val="17"/>
        </w:numPr>
      </w:pPr>
      <w:r>
        <w:t>Name one GNU/Linux distribution. 5 points</w:t>
      </w:r>
    </w:p>
    <w:p w14:paraId="13CEF7D9" w14:textId="77777777" w:rsidR="00B30861" w:rsidRDefault="00B30861" w:rsidP="00B30861"/>
    <w:p w14:paraId="64D2BCC0" w14:textId="77777777" w:rsidR="00B30861" w:rsidRPr="00B30861" w:rsidRDefault="00B30861" w:rsidP="00B30861">
      <w:pPr>
        <w:ind w:left="994"/>
        <w:rPr>
          <w:highlight w:val="yellow"/>
        </w:rPr>
      </w:pPr>
      <w:r>
        <w:rPr>
          <w:highlight w:val="yellow"/>
        </w:rPr>
        <w:t xml:space="preserve">For instance: </w:t>
      </w:r>
    </w:p>
    <w:p w14:paraId="53BB64B9" w14:textId="4CEDBD15" w:rsidR="00B30861" w:rsidRDefault="00B30861" w:rsidP="00B30861">
      <w:pPr>
        <w:ind w:left="994"/>
      </w:pPr>
      <w:r w:rsidRPr="00B30861">
        <w:rPr>
          <w:highlight w:val="yellow"/>
        </w:rPr>
        <w:t>Ubuntu</w:t>
      </w:r>
    </w:p>
    <w:p w14:paraId="358A3B61" w14:textId="77777777" w:rsidR="00B30861" w:rsidRDefault="00B30861" w:rsidP="00B30861"/>
    <w:p w14:paraId="02F12870" w14:textId="0763113E" w:rsidR="008E4FCC" w:rsidRPr="001311F4" w:rsidRDefault="008E4FCC" w:rsidP="008E4FCC">
      <w:pPr>
        <w:pStyle w:val="ListParagraph"/>
        <w:numPr>
          <w:ilvl w:val="0"/>
          <w:numId w:val="17"/>
        </w:numPr>
        <w:rPr>
          <w:highlight w:val="yellow"/>
        </w:rPr>
      </w:pPr>
      <w:r w:rsidRPr="001311F4">
        <w:rPr>
          <w:highlight w:val="yellow"/>
        </w:rPr>
        <w:t>Name four graphical desktop en</w:t>
      </w:r>
      <w:r w:rsidRPr="001311F4">
        <w:rPr>
          <w:rFonts w:ascii="Times-Roman" w:hAnsi="Times-Roman" w:cs="Times-Roman"/>
          <w:highlight w:val="yellow"/>
        </w:rPr>
        <w:t>vironme</w:t>
      </w:r>
      <w:r w:rsidRPr="001311F4">
        <w:rPr>
          <w:highlight w:val="yellow"/>
        </w:rPr>
        <w:t>nts for GNU/Linux.</w:t>
      </w:r>
      <w:r w:rsidR="009E28BD" w:rsidRPr="001311F4">
        <w:rPr>
          <w:highlight w:val="yellow"/>
        </w:rPr>
        <w:t xml:space="preserve"> </w:t>
      </w:r>
      <w:r w:rsidRPr="001311F4">
        <w:rPr>
          <w:highlight w:val="yellow"/>
        </w:rPr>
        <w:t>Which one is geared toward more resource-constrained (low-power) platforms? 20 points</w:t>
      </w:r>
    </w:p>
    <w:p w14:paraId="6C514A6D" w14:textId="77777777" w:rsidR="009E28BD" w:rsidRPr="001311F4" w:rsidRDefault="009E28BD" w:rsidP="009E28BD">
      <w:pPr>
        <w:rPr>
          <w:highlight w:val="yellow"/>
        </w:rPr>
      </w:pPr>
    </w:p>
    <w:p w14:paraId="30A718FE" w14:textId="5FA8E2D1" w:rsidR="009E28BD" w:rsidRPr="001311F4" w:rsidRDefault="009E28BD" w:rsidP="009E28BD">
      <w:pPr>
        <w:ind w:left="994"/>
        <w:rPr>
          <w:highlight w:val="yellow"/>
        </w:rPr>
      </w:pPr>
      <w:r w:rsidRPr="001311F4">
        <w:rPr>
          <w:highlight w:val="yellow"/>
        </w:rPr>
        <w:t>For instance:</w:t>
      </w:r>
    </w:p>
    <w:p w14:paraId="39CC4787" w14:textId="20573422" w:rsidR="009E28BD" w:rsidRPr="001311F4" w:rsidRDefault="009E28BD" w:rsidP="009E28BD">
      <w:pPr>
        <w:pStyle w:val="ListParagraph"/>
        <w:numPr>
          <w:ilvl w:val="0"/>
          <w:numId w:val="21"/>
        </w:numPr>
        <w:rPr>
          <w:highlight w:val="yellow"/>
        </w:rPr>
      </w:pPr>
      <w:r w:rsidRPr="001311F4">
        <w:rPr>
          <w:highlight w:val="yellow"/>
        </w:rPr>
        <w:t>Gnome</w:t>
      </w:r>
      <w:r w:rsidR="001311F4" w:rsidRPr="001311F4">
        <w:rPr>
          <w:highlight w:val="yellow"/>
        </w:rPr>
        <w:t xml:space="preserve"> [2.5 points]</w:t>
      </w:r>
    </w:p>
    <w:p w14:paraId="5E56713A" w14:textId="5FF3B0DE" w:rsidR="009E28BD" w:rsidRPr="001311F4" w:rsidRDefault="009E28BD" w:rsidP="009E28BD">
      <w:pPr>
        <w:pStyle w:val="ListParagraph"/>
        <w:numPr>
          <w:ilvl w:val="0"/>
          <w:numId w:val="21"/>
        </w:numPr>
        <w:rPr>
          <w:highlight w:val="yellow"/>
        </w:rPr>
      </w:pPr>
      <w:r w:rsidRPr="001311F4">
        <w:rPr>
          <w:highlight w:val="yellow"/>
        </w:rPr>
        <w:t>KDE</w:t>
      </w:r>
      <w:r w:rsidR="001311F4" w:rsidRPr="001311F4">
        <w:rPr>
          <w:highlight w:val="yellow"/>
        </w:rPr>
        <w:t xml:space="preserve"> </w:t>
      </w:r>
      <w:r w:rsidR="001311F4" w:rsidRPr="001311F4">
        <w:rPr>
          <w:highlight w:val="yellow"/>
        </w:rPr>
        <w:t>[2.5 points]</w:t>
      </w:r>
    </w:p>
    <w:p w14:paraId="0DADA57E" w14:textId="668A95B0" w:rsidR="009E28BD" w:rsidRPr="001311F4" w:rsidRDefault="009E28BD" w:rsidP="009E28BD">
      <w:pPr>
        <w:pStyle w:val="ListParagraph"/>
        <w:numPr>
          <w:ilvl w:val="0"/>
          <w:numId w:val="21"/>
        </w:numPr>
        <w:rPr>
          <w:highlight w:val="yellow"/>
        </w:rPr>
      </w:pPr>
      <w:proofErr w:type="spellStart"/>
      <w:r w:rsidRPr="001311F4">
        <w:rPr>
          <w:highlight w:val="yellow"/>
        </w:rPr>
        <w:t>Xfce</w:t>
      </w:r>
      <w:proofErr w:type="spellEnd"/>
      <w:r w:rsidR="001311F4" w:rsidRPr="001311F4">
        <w:rPr>
          <w:highlight w:val="yellow"/>
        </w:rPr>
        <w:t xml:space="preserve"> </w:t>
      </w:r>
      <w:r w:rsidR="001311F4" w:rsidRPr="001311F4">
        <w:rPr>
          <w:highlight w:val="yellow"/>
        </w:rPr>
        <w:t>[2.5 points]</w:t>
      </w:r>
    </w:p>
    <w:p w14:paraId="6A3CDEB8" w14:textId="4A512336" w:rsidR="009E28BD" w:rsidRPr="001311F4" w:rsidRDefault="001311F4" w:rsidP="009E28BD">
      <w:pPr>
        <w:pStyle w:val="ListParagraph"/>
        <w:numPr>
          <w:ilvl w:val="0"/>
          <w:numId w:val="21"/>
        </w:numPr>
        <w:rPr>
          <w:highlight w:val="yellow"/>
        </w:rPr>
      </w:pPr>
      <w:r w:rsidRPr="001311F4">
        <w:rPr>
          <w:highlight w:val="yellow"/>
        </w:rPr>
        <w:t xml:space="preserve">LXDE </w:t>
      </w:r>
      <w:r w:rsidRPr="001311F4">
        <w:rPr>
          <w:highlight w:val="yellow"/>
        </w:rPr>
        <w:t>[2.5 points]</w:t>
      </w:r>
    </w:p>
    <w:p w14:paraId="19245F9B" w14:textId="77777777" w:rsidR="001311F4" w:rsidRPr="001311F4" w:rsidRDefault="001311F4" w:rsidP="001311F4">
      <w:pPr>
        <w:rPr>
          <w:highlight w:val="yellow"/>
        </w:rPr>
      </w:pPr>
    </w:p>
    <w:p w14:paraId="106B56F2" w14:textId="394ACB47" w:rsidR="001311F4" w:rsidRDefault="001311F4" w:rsidP="001311F4">
      <w:pPr>
        <w:ind w:left="994"/>
      </w:pPr>
      <w:r w:rsidRPr="001311F4">
        <w:rPr>
          <w:highlight w:val="yellow"/>
        </w:rPr>
        <w:t>LXDE is focused on resource-constrained (low</w:t>
      </w:r>
      <w:r w:rsidR="002562FC" w:rsidRPr="002562FC">
        <w:rPr>
          <w:rFonts w:ascii="Times-Roman" w:hAnsi="Times-Roman" w:cs="Times-Roman"/>
          <w:highlight w:val="yellow"/>
        </w:rPr>
        <w:t>-</w:t>
      </w:r>
      <w:r w:rsidRPr="001311F4">
        <w:rPr>
          <w:highlight w:val="yellow"/>
        </w:rPr>
        <w:t>power) platforms. [10 points]</w:t>
      </w:r>
    </w:p>
    <w:p w14:paraId="0B35E48D" w14:textId="77777777" w:rsidR="009E28BD" w:rsidRDefault="009E28BD" w:rsidP="009E28BD"/>
    <w:p w14:paraId="2F8AA152" w14:textId="77777777" w:rsidR="009E28BD" w:rsidRDefault="009E28BD" w:rsidP="009E28BD"/>
    <w:p w14:paraId="78A915B1" w14:textId="77777777" w:rsidR="008E4FCC" w:rsidRDefault="008E4FCC" w:rsidP="008E4FCC">
      <w:pPr>
        <w:pStyle w:val="ListParagraph"/>
        <w:numPr>
          <w:ilvl w:val="0"/>
          <w:numId w:val="17"/>
        </w:numPr>
      </w:pPr>
      <w:r>
        <w:t>What is a command on the Ubuntu GNU/Linux that can show which Shell is being used? 5 points</w:t>
      </w:r>
    </w:p>
    <w:p w14:paraId="24C3DF02" w14:textId="77777777" w:rsidR="008D6000" w:rsidRDefault="008D6000" w:rsidP="008D6000"/>
    <w:p w14:paraId="19697912" w14:textId="702A6CFE" w:rsidR="008D6000" w:rsidRDefault="008D6000" w:rsidP="008D6000">
      <w:pPr>
        <w:ind w:left="994"/>
      </w:pPr>
      <w:r w:rsidRPr="004C20CA">
        <w:rPr>
          <w:highlight w:val="yellow"/>
        </w:rPr>
        <w:t>echo $SHELL</w:t>
      </w:r>
    </w:p>
    <w:p w14:paraId="52D46FC7" w14:textId="77777777" w:rsidR="008D6000" w:rsidRDefault="008D6000" w:rsidP="008D6000"/>
    <w:p w14:paraId="09B232AC" w14:textId="77777777" w:rsidR="008E4FCC" w:rsidRDefault="008E4FCC" w:rsidP="008E4FCC">
      <w:pPr>
        <w:pStyle w:val="ListParagraph"/>
        <w:numPr>
          <w:ilvl w:val="0"/>
          <w:numId w:val="17"/>
        </w:numPr>
      </w:pPr>
      <w:r>
        <w:t>What is a command on the Ubuntu GNU/Linux that can show which graphical desktop environment is being used? 5 points</w:t>
      </w:r>
    </w:p>
    <w:p w14:paraId="1398FA0C" w14:textId="77777777" w:rsidR="004C20CA" w:rsidRDefault="004C20CA" w:rsidP="004C20CA"/>
    <w:p w14:paraId="2B4FBE07" w14:textId="7DD9AC75" w:rsidR="004C20CA" w:rsidRDefault="004C20CA" w:rsidP="004C20CA">
      <w:pPr>
        <w:ind w:left="994"/>
      </w:pPr>
      <w:r w:rsidRPr="004C20CA">
        <w:rPr>
          <w:highlight w:val="yellow"/>
        </w:rPr>
        <w:t>echo $XDG_CURRENT_DESKTOP</w:t>
      </w:r>
    </w:p>
    <w:p w14:paraId="21EF001F" w14:textId="77777777" w:rsidR="004C20CA" w:rsidRDefault="004C20CA" w:rsidP="004C20CA"/>
    <w:p w14:paraId="1D32850E" w14:textId="77777777" w:rsidR="004C20CA" w:rsidRDefault="004C20CA" w:rsidP="004C20CA"/>
    <w:p w14:paraId="144EB532" w14:textId="77777777" w:rsidR="008E4FCC" w:rsidRDefault="008E4FCC" w:rsidP="008E4FCC">
      <w:pPr>
        <w:pStyle w:val="ListParagraph"/>
        <w:numPr>
          <w:ilvl w:val="0"/>
          <w:numId w:val="17"/>
        </w:numPr>
      </w:pPr>
      <w:r>
        <w:t>What are two categories of open-source software licenses? Name, briefly explain, and give one example for each of them. 20 points</w:t>
      </w:r>
    </w:p>
    <w:p w14:paraId="358C3FA5" w14:textId="77777777" w:rsidR="008E4FCC" w:rsidRDefault="008E4FCC" w:rsidP="008E4FCC"/>
    <w:p w14:paraId="3D20601C" w14:textId="0825F178" w:rsidR="00D7711A" w:rsidRPr="004E59AB" w:rsidRDefault="00D7711A" w:rsidP="00D7711A">
      <w:pPr>
        <w:pStyle w:val="ListParagraph"/>
        <w:numPr>
          <w:ilvl w:val="0"/>
          <w:numId w:val="22"/>
        </w:numPr>
        <w:rPr>
          <w:highlight w:val="yellow"/>
        </w:rPr>
      </w:pPr>
      <w:r w:rsidRPr="004E59AB">
        <w:rPr>
          <w:highlight w:val="yellow"/>
        </w:rPr>
        <w:t>Permissive op</w:t>
      </w:r>
      <w:r w:rsidRPr="004E59AB">
        <w:rPr>
          <w:rFonts w:ascii="Times-Roman" w:hAnsi="Times-Roman" w:cs="Times-Roman"/>
          <w:highlight w:val="yellow"/>
        </w:rPr>
        <w:t>en</w:t>
      </w:r>
      <w:r w:rsidRPr="004E59AB">
        <w:rPr>
          <w:highlight w:val="yellow"/>
        </w:rPr>
        <w:t xml:space="preserve">-source licenses [2.5 points]: The software licensed under these licenses can be used in proprietary, closed-source projects as well. This means the software system using a part or the entire open-source software with a permissive license may have a different license. [5 points] One example </w:t>
      </w:r>
      <w:r w:rsidRPr="004E59AB">
        <w:rPr>
          <w:rFonts w:ascii="Times-Roman" w:hAnsi="Times-Roman" w:cs="Times-Roman"/>
          <w:highlight w:val="yellow"/>
        </w:rPr>
        <w:t>of</w:t>
      </w:r>
      <w:r w:rsidRPr="004E59AB">
        <w:rPr>
          <w:highlight w:val="yellow"/>
        </w:rPr>
        <w:t xml:space="preserve"> a permissive open-source license is the Apache software license. </w:t>
      </w:r>
      <w:r w:rsidRPr="004E59AB">
        <w:rPr>
          <w:highlight w:val="yellow"/>
        </w:rPr>
        <w:t>[2.5 points]</w:t>
      </w:r>
    </w:p>
    <w:p w14:paraId="1EC981D5" w14:textId="5042D649" w:rsidR="00D7711A" w:rsidRPr="004E59AB" w:rsidRDefault="00D7711A" w:rsidP="00D7711A">
      <w:pPr>
        <w:pStyle w:val="ListParagraph"/>
        <w:numPr>
          <w:ilvl w:val="0"/>
          <w:numId w:val="22"/>
        </w:numPr>
        <w:rPr>
          <w:highlight w:val="yellow"/>
        </w:rPr>
      </w:pPr>
      <w:r w:rsidRPr="004E59AB">
        <w:rPr>
          <w:highlight w:val="yellow"/>
        </w:rPr>
        <w:t>Non-p</w:t>
      </w:r>
      <w:r w:rsidRPr="004E59AB">
        <w:rPr>
          <w:highlight w:val="yellow"/>
        </w:rPr>
        <w:t>ermissive op</w:t>
      </w:r>
      <w:r w:rsidRPr="004E59AB">
        <w:rPr>
          <w:rFonts w:ascii="Times-Roman" w:hAnsi="Times-Roman" w:cs="Times-Roman"/>
          <w:highlight w:val="yellow"/>
        </w:rPr>
        <w:t>en</w:t>
      </w:r>
      <w:r w:rsidRPr="004E59AB">
        <w:rPr>
          <w:highlight w:val="yellow"/>
        </w:rPr>
        <w:t xml:space="preserve">-source licenses [2.5 points]: The software licensed under these licenses </w:t>
      </w:r>
      <w:r w:rsidRPr="004E59AB">
        <w:rPr>
          <w:highlight w:val="yellow"/>
        </w:rPr>
        <w:t>may not</w:t>
      </w:r>
      <w:r w:rsidRPr="004E59AB">
        <w:rPr>
          <w:highlight w:val="yellow"/>
        </w:rPr>
        <w:t xml:space="preserve"> be used in proprietary, closed-source projects. </w:t>
      </w:r>
      <w:r w:rsidRPr="004E59AB">
        <w:rPr>
          <w:highlight w:val="yellow"/>
        </w:rPr>
        <w:t>In fact,</w:t>
      </w:r>
      <w:r w:rsidRPr="004E59AB">
        <w:rPr>
          <w:highlight w:val="yellow"/>
        </w:rPr>
        <w:t xml:space="preserve"> the software system using a part or the entire open-source software</w:t>
      </w:r>
      <w:r w:rsidRPr="004E59AB">
        <w:rPr>
          <w:highlight w:val="yellow"/>
        </w:rPr>
        <w:t xml:space="preserve"> with a non-permissive license</w:t>
      </w:r>
      <w:r w:rsidRPr="004E59AB">
        <w:rPr>
          <w:highlight w:val="yellow"/>
        </w:rPr>
        <w:t xml:space="preserve"> m</w:t>
      </w:r>
      <w:r w:rsidRPr="004E59AB">
        <w:rPr>
          <w:highlight w:val="yellow"/>
        </w:rPr>
        <w:t>ust</w:t>
      </w:r>
      <w:r w:rsidRPr="004E59AB">
        <w:rPr>
          <w:highlight w:val="yellow"/>
        </w:rPr>
        <w:t xml:space="preserve"> have </w:t>
      </w:r>
      <w:r w:rsidRPr="004E59AB">
        <w:rPr>
          <w:highlight w:val="yellow"/>
        </w:rPr>
        <w:t>the same</w:t>
      </w:r>
      <w:r w:rsidRPr="004E59AB">
        <w:rPr>
          <w:highlight w:val="yellow"/>
        </w:rPr>
        <w:t xml:space="preserve"> license. [5 points] One example </w:t>
      </w:r>
      <w:r w:rsidRPr="004E59AB">
        <w:rPr>
          <w:rFonts w:ascii="Times-Roman" w:hAnsi="Times-Roman" w:cs="Times-Roman"/>
          <w:highlight w:val="yellow"/>
        </w:rPr>
        <w:t>of</w:t>
      </w:r>
      <w:r w:rsidRPr="004E59AB">
        <w:rPr>
          <w:highlight w:val="yellow"/>
        </w:rPr>
        <w:t xml:space="preserve"> a </w:t>
      </w:r>
      <w:r w:rsidRPr="004E59AB">
        <w:rPr>
          <w:highlight w:val="yellow"/>
        </w:rPr>
        <w:t>non-</w:t>
      </w:r>
      <w:r w:rsidRPr="004E59AB">
        <w:rPr>
          <w:highlight w:val="yellow"/>
        </w:rPr>
        <w:t xml:space="preserve">permissive open-source license is the </w:t>
      </w:r>
      <w:r w:rsidRPr="004E59AB">
        <w:rPr>
          <w:highlight w:val="yellow"/>
        </w:rPr>
        <w:t>GPL</w:t>
      </w:r>
      <w:r w:rsidRPr="004E59AB">
        <w:rPr>
          <w:highlight w:val="yellow"/>
        </w:rPr>
        <w:t xml:space="preserve"> license. [2.5 points]</w:t>
      </w:r>
    </w:p>
    <w:sectPr w:rsidR="00D7711A" w:rsidRPr="004E59AB" w:rsidSect="0069050D">
      <w:headerReference w:type="default" r:id="rId7"/>
      <w:footerReference w:type="default" r:id="rId8"/>
      <w:pgSz w:w="12240" w:h="15840"/>
      <w:pgMar w:top="1714" w:right="1080" w:bottom="1440" w:left="720" w:header="63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31D8" w14:textId="77777777" w:rsidR="007F5A0C" w:rsidRDefault="007F5A0C" w:rsidP="00BA16C1">
      <w:r>
        <w:separator/>
      </w:r>
    </w:p>
  </w:endnote>
  <w:endnote w:type="continuationSeparator" w:id="0">
    <w:p w14:paraId="1496A2C2" w14:textId="77777777" w:rsidR="007F5A0C" w:rsidRDefault="007F5A0C" w:rsidP="00BA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20FC" w14:textId="0F8ECC81" w:rsidR="00BA16C1" w:rsidRPr="00425EFF" w:rsidRDefault="009D6BEC" w:rsidP="00BA16C1">
    <w:pPr>
      <w:pStyle w:val="Footer"/>
      <w:jc w:val="center"/>
      <w:rPr>
        <w:rFonts w:ascii="Arial" w:hAnsi="Arial"/>
        <w:color w:val="595959" w:themeColor="text1" w:themeTint="A6"/>
        <w:sz w:val="18"/>
        <w:szCs w:val="18"/>
      </w:rPr>
    </w:pPr>
    <w:r>
      <w:rPr>
        <w:rFonts w:ascii="Arial" w:hAnsi="Arial"/>
        <w:b/>
        <w:sz w:val="20"/>
        <w:szCs w:val="20"/>
      </w:rPr>
      <w:t xml:space="preserve">CS </w:t>
    </w:r>
    <w:r w:rsidR="006E59DB">
      <w:rPr>
        <w:rFonts w:ascii="Arial" w:hAnsi="Arial"/>
        <w:b/>
        <w:sz w:val="20"/>
        <w:szCs w:val="20"/>
      </w:rPr>
      <w:t>2080</w:t>
    </w:r>
    <w:r w:rsidR="0004072C">
      <w:rPr>
        <w:rFonts w:ascii="Arial" w:hAnsi="Arial"/>
        <w:b/>
        <w:sz w:val="20"/>
        <w:szCs w:val="20"/>
      </w:rPr>
      <w:t xml:space="preserve"> – </w:t>
    </w:r>
    <w:r w:rsidR="004C668B">
      <w:rPr>
        <w:rFonts w:ascii="Arial" w:hAnsi="Arial"/>
        <w:b/>
        <w:sz w:val="20"/>
        <w:szCs w:val="20"/>
      </w:rPr>
      <w:t>S</w:t>
    </w:r>
    <w:r w:rsidR="00AC0911">
      <w:rPr>
        <w:rFonts w:ascii="Arial" w:hAnsi="Arial"/>
        <w:b/>
        <w:sz w:val="20"/>
        <w:szCs w:val="20"/>
      </w:rPr>
      <w:t>ummer</w:t>
    </w:r>
    <w:r w:rsidR="0004072C">
      <w:rPr>
        <w:rFonts w:ascii="Arial" w:hAnsi="Arial"/>
        <w:b/>
        <w:sz w:val="20"/>
        <w:szCs w:val="20"/>
      </w:rPr>
      <w:t xml:space="preserve"> 202</w:t>
    </w:r>
    <w:r w:rsidR="004C668B">
      <w:rPr>
        <w:rFonts w:ascii="Arial" w:hAnsi="Arial"/>
        <w:b/>
        <w:sz w:val="20"/>
        <w:szCs w:val="20"/>
      </w:rPr>
      <w:t>4</w:t>
    </w:r>
    <w:r w:rsidR="0004072C">
      <w:rPr>
        <w:rFonts w:ascii="Arial" w:hAnsi="Arial"/>
        <w:b/>
        <w:sz w:val="20"/>
        <w:szCs w:val="20"/>
      </w:rPr>
      <w:t xml:space="preserve"> – Dr. Armin Moin – </w:t>
    </w:r>
    <w:r w:rsidR="004C668B">
      <w:rPr>
        <w:rFonts w:ascii="Arial" w:hAnsi="Arial"/>
        <w:b/>
        <w:sz w:val="20"/>
        <w:szCs w:val="20"/>
      </w:rPr>
      <w:t xml:space="preserve">Assignment </w:t>
    </w:r>
    <w:r w:rsidR="00AC0911">
      <w:rPr>
        <w:rFonts w:ascii="Arial" w:hAnsi="Arial"/>
        <w:b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CF2C" w14:textId="77777777" w:rsidR="007F5A0C" w:rsidRDefault="007F5A0C" w:rsidP="00BA16C1">
      <w:r>
        <w:separator/>
      </w:r>
    </w:p>
  </w:footnote>
  <w:footnote w:type="continuationSeparator" w:id="0">
    <w:p w14:paraId="05B06C04" w14:textId="77777777" w:rsidR="007F5A0C" w:rsidRDefault="007F5A0C" w:rsidP="00BA1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CB0C" w14:textId="582862BC" w:rsidR="00BA16C1" w:rsidRDefault="00BB4378" w:rsidP="008701FF">
    <w:pPr>
      <w:pStyle w:val="Header"/>
      <w:ind w:left="0" w:firstLine="0"/>
      <w:rPr>
        <w:rFonts w:ascii="Arial" w:hAnsi="Arial"/>
        <w:sz w:val="20"/>
        <w:szCs w:val="20"/>
      </w:rPr>
    </w:pPr>
    <w:r>
      <w:rPr>
        <w:rFonts w:ascii="Arial" w:hAnsi="Arial"/>
        <w:noProof/>
        <w:sz w:val="20"/>
        <w:szCs w:val="20"/>
        <w:lang w:eastAsia="en-US"/>
      </w:rPr>
      <w:drawing>
        <wp:inline distT="0" distB="0" distL="0" distR="0" wp14:anchorId="0AB3181F" wp14:editId="13B10666">
          <wp:extent cx="2965361" cy="409801"/>
          <wp:effectExtent l="0" t="0" r="6985" b="0"/>
          <wp:docPr id="2" name="Picture 2" descr="Macintosh HD:Users:jfoster2:Desktop:UCCS Brand Materials 2012:outputs:UCCS Signatur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foster2:Desktop:UCCS Brand Materials 2012:outputs:UCCS Signatur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7521" cy="41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137D8A" w14:textId="77777777" w:rsidR="008701FF" w:rsidRDefault="008701FF" w:rsidP="008701FF">
    <w:pPr>
      <w:pStyle w:val="Header"/>
      <w:ind w:left="0" w:firstLine="0"/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788"/>
    <w:multiLevelType w:val="hybridMultilevel"/>
    <w:tmpl w:val="37CCDB5A"/>
    <w:lvl w:ilvl="0" w:tplc="0596A3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7905"/>
    <w:multiLevelType w:val="hybridMultilevel"/>
    <w:tmpl w:val="12B87FBE"/>
    <w:lvl w:ilvl="0" w:tplc="9BFC9A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446A4"/>
    <w:multiLevelType w:val="hybridMultilevel"/>
    <w:tmpl w:val="B3BCE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07F71"/>
    <w:multiLevelType w:val="hybridMultilevel"/>
    <w:tmpl w:val="91F62A7C"/>
    <w:lvl w:ilvl="0" w:tplc="103C1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F1EBE"/>
    <w:multiLevelType w:val="hybridMultilevel"/>
    <w:tmpl w:val="A4F83996"/>
    <w:lvl w:ilvl="0" w:tplc="759A0B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000D6"/>
    <w:multiLevelType w:val="hybridMultilevel"/>
    <w:tmpl w:val="4C0AA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469D"/>
    <w:multiLevelType w:val="hybridMultilevel"/>
    <w:tmpl w:val="5C3A9778"/>
    <w:lvl w:ilvl="0" w:tplc="ABDED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557B4D"/>
    <w:multiLevelType w:val="hybridMultilevel"/>
    <w:tmpl w:val="C0FE8A98"/>
    <w:lvl w:ilvl="0" w:tplc="6D76D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5104F"/>
    <w:multiLevelType w:val="hybridMultilevel"/>
    <w:tmpl w:val="81ECD038"/>
    <w:lvl w:ilvl="0" w:tplc="CD0281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E5B7A"/>
    <w:multiLevelType w:val="hybridMultilevel"/>
    <w:tmpl w:val="6FEC3F9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A95AF6"/>
    <w:multiLevelType w:val="hybridMultilevel"/>
    <w:tmpl w:val="C25AA1DE"/>
    <w:lvl w:ilvl="0" w:tplc="BB543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2900CC"/>
    <w:multiLevelType w:val="hybridMultilevel"/>
    <w:tmpl w:val="A8EAB7AC"/>
    <w:lvl w:ilvl="0" w:tplc="325675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A25473"/>
    <w:multiLevelType w:val="hybridMultilevel"/>
    <w:tmpl w:val="DCCC3E08"/>
    <w:lvl w:ilvl="0" w:tplc="014031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B10AB8"/>
    <w:multiLevelType w:val="hybridMultilevel"/>
    <w:tmpl w:val="6BC26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90C39"/>
    <w:multiLevelType w:val="hybridMultilevel"/>
    <w:tmpl w:val="4ABC8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578A1"/>
    <w:multiLevelType w:val="hybridMultilevel"/>
    <w:tmpl w:val="CAD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C7800"/>
    <w:multiLevelType w:val="hybridMultilevel"/>
    <w:tmpl w:val="A22E56A8"/>
    <w:lvl w:ilvl="0" w:tplc="EE0CE1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8C7E5D"/>
    <w:multiLevelType w:val="hybridMultilevel"/>
    <w:tmpl w:val="3A08CB0E"/>
    <w:lvl w:ilvl="0" w:tplc="9D704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BC7084"/>
    <w:multiLevelType w:val="hybridMultilevel"/>
    <w:tmpl w:val="790648F8"/>
    <w:lvl w:ilvl="0" w:tplc="CD4A3C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856E9"/>
    <w:multiLevelType w:val="hybridMultilevel"/>
    <w:tmpl w:val="7804D7C2"/>
    <w:lvl w:ilvl="0" w:tplc="374CA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DA7FC9"/>
    <w:multiLevelType w:val="hybridMultilevel"/>
    <w:tmpl w:val="B70CD6CE"/>
    <w:lvl w:ilvl="0" w:tplc="BC4C4D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937A38"/>
    <w:multiLevelType w:val="hybridMultilevel"/>
    <w:tmpl w:val="EDBCFA44"/>
    <w:lvl w:ilvl="0" w:tplc="1F3EF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7755887">
    <w:abstractNumId w:val="15"/>
  </w:num>
  <w:num w:numId="2" w16cid:durableId="76829600">
    <w:abstractNumId w:val="6"/>
  </w:num>
  <w:num w:numId="3" w16cid:durableId="496119288">
    <w:abstractNumId w:val="7"/>
  </w:num>
  <w:num w:numId="4" w16cid:durableId="2025013143">
    <w:abstractNumId w:val="9"/>
  </w:num>
  <w:num w:numId="5" w16cid:durableId="861938355">
    <w:abstractNumId w:val="2"/>
  </w:num>
  <w:num w:numId="6" w16cid:durableId="2035306898">
    <w:abstractNumId w:val="14"/>
  </w:num>
  <w:num w:numId="7" w16cid:durableId="1519081737">
    <w:abstractNumId w:val="3"/>
  </w:num>
  <w:num w:numId="8" w16cid:durableId="336469816">
    <w:abstractNumId w:val="10"/>
  </w:num>
  <w:num w:numId="9" w16cid:durableId="485047520">
    <w:abstractNumId w:val="5"/>
  </w:num>
  <w:num w:numId="10" w16cid:durableId="1254128177">
    <w:abstractNumId w:val="16"/>
  </w:num>
  <w:num w:numId="11" w16cid:durableId="958729076">
    <w:abstractNumId w:val="21"/>
  </w:num>
  <w:num w:numId="12" w16cid:durableId="39940053">
    <w:abstractNumId w:val="19"/>
  </w:num>
  <w:num w:numId="13" w16cid:durableId="2049330189">
    <w:abstractNumId w:val="17"/>
  </w:num>
  <w:num w:numId="14" w16cid:durableId="866333184">
    <w:abstractNumId w:val="18"/>
  </w:num>
  <w:num w:numId="15" w16cid:durableId="1483043050">
    <w:abstractNumId w:val="12"/>
  </w:num>
  <w:num w:numId="16" w16cid:durableId="1948148624">
    <w:abstractNumId w:val="8"/>
  </w:num>
  <w:num w:numId="17" w16cid:durableId="1242983622">
    <w:abstractNumId w:val="13"/>
  </w:num>
  <w:num w:numId="18" w16cid:durableId="189338343">
    <w:abstractNumId w:val="1"/>
  </w:num>
  <w:num w:numId="19" w16cid:durableId="520507474">
    <w:abstractNumId w:val="11"/>
  </w:num>
  <w:num w:numId="20" w16cid:durableId="754787226">
    <w:abstractNumId w:val="0"/>
  </w:num>
  <w:num w:numId="21" w16cid:durableId="655111413">
    <w:abstractNumId w:val="20"/>
  </w:num>
  <w:num w:numId="22" w16cid:durableId="1343237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4432"/>
    <w:rsid w:val="00003E25"/>
    <w:rsid w:val="000215C9"/>
    <w:rsid w:val="000257C8"/>
    <w:rsid w:val="0004072C"/>
    <w:rsid w:val="00045852"/>
    <w:rsid w:val="00052DD0"/>
    <w:rsid w:val="000551B2"/>
    <w:rsid w:val="00062EFE"/>
    <w:rsid w:val="000677E7"/>
    <w:rsid w:val="00090E47"/>
    <w:rsid w:val="000918FC"/>
    <w:rsid w:val="000A7812"/>
    <w:rsid w:val="000B59BD"/>
    <w:rsid w:val="000B65CF"/>
    <w:rsid w:val="000B77D2"/>
    <w:rsid w:val="000C0C1B"/>
    <w:rsid w:val="000C5B26"/>
    <w:rsid w:val="000E204B"/>
    <w:rsid w:val="000F34F2"/>
    <w:rsid w:val="00100226"/>
    <w:rsid w:val="0010280A"/>
    <w:rsid w:val="00103D6E"/>
    <w:rsid w:val="00105665"/>
    <w:rsid w:val="00120DBA"/>
    <w:rsid w:val="001311F4"/>
    <w:rsid w:val="001342B8"/>
    <w:rsid w:val="001368FE"/>
    <w:rsid w:val="001405EC"/>
    <w:rsid w:val="0014382C"/>
    <w:rsid w:val="00153D7E"/>
    <w:rsid w:val="00156F90"/>
    <w:rsid w:val="00170771"/>
    <w:rsid w:val="00173064"/>
    <w:rsid w:val="0018196B"/>
    <w:rsid w:val="00192282"/>
    <w:rsid w:val="00195145"/>
    <w:rsid w:val="001A23D2"/>
    <w:rsid w:val="001B5480"/>
    <w:rsid w:val="001C358E"/>
    <w:rsid w:val="001C4B3D"/>
    <w:rsid w:val="001D7270"/>
    <w:rsid w:val="001E4F11"/>
    <w:rsid w:val="001F07BC"/>
    <w:rsid w:val="00205499"/>
    <w:rsid w:val="0021498C"/>
    <w:rsid w:val="002345B4"/>
    <w:rsid w:val="00244FDA"/>
    <w:rsid w:val="00247327"/>
    <w:rsid w:val="002562FC"/>
    <w:rsid w:val="00257310"/>
    <w:rsid w:val="002A3C15"/>
    <w:rsid w:val="002B2D56"/>
    <w:rsid w:val="002C73E0"/>
    <w:rsid w:val="002C7733"/>
    <w:rsid w:val="002E22A7"/>
    <w:rsid w:val="002F1736"/>
    <w:rsid w:val="0030320E"/>
    <w:rsid w:val="00314C2D"/>
    <w:rsid w:val="00326EC9"/>
    <w:rsid w:val="00332472"/>
    <w:rsid w:val="0034195A"/>
    <w:rsid w:val="0036025A"/>
    <w:rsid w:val="00370588"/>
    <w:rsid w:val="00374A87"/>
    <w:rsid w:val="00382A05"/>
    <w:rsid w:val="00384FC0"/>
    <w:rsid w:val="00390327"/>
    <w:rsid w:val="00390B21"/>
    <w:rsid w:val="00393C24"/>
    <w:rsid w:val="003A2738"/>
    <w:rsid w:val="003A729A"/>
    <w:rsid w:val="003D1B74"/>
    <w:rsid w:val="003E5DC7"/>
    <w:rsid w:val="003F7EBB"/>
    <w:rsid w:val="004013FC"/>
    <w:rsid w:val="0040409C"/>
    <w:rsid w:val="004229DF"/>
    <w:rsid w:val="00425EFF"/>
    <w:rsid w:val="004319D1"/>
    <w:rsid w:val="0043486F"/>
    <w:rsid w:val="004411FE"/>
    <w:rsid w:val="00450F6F"/>
    <w:rsid w:val="004524D4"/>
    <w:rsid w:val="00454A2A"/>
    <w:rsid w:val="00455100"/>
    <w:rsid w:val="00455E8D"/>
    <w:rsid w:val="0046439F"/>
    <w:rsid w:val="004711AE"/>
    <w:rsid w:val="00472743"/>
    <w:rsid w:val="00476A08"/>
    <w:rsid w:val="00481850"/>
    <w:rsid w:val="004B1856"/>
    <w:rsid w:val="004B28BA"/>
    <w:rsid w:val="004C20CA"/>
    <w:rsid w:val="004C5125"/>
    <w:rsid w:val="004C668B"/>
    <w:rsid w:val="004E059E"/>
    <w:rsid w:val="004E54C7"/>
    <w:rsid w:val="004E59AB"/>
    <w:rsid w:val="004E61EC"/>
    <w:rsid w:val="004F55CA"/>
    <w:rsid w:val="005054F6"/>
    <w:rsid w:val="00526FBE"/>
    <w:rsid w:val="005316D7"/>
    <w:rsid w:val="00543F1C"/>
    <w:rsid w:val="00547321"/>
    <w:rsid w:val="00550A8A"/>
    <w:rsid w:val="00554E97"/>
    <w:rsid w:val="00562611"/>
    <w:rsid w:val="005630C0"/>
    <w:rsid w:val="00565E89"/>
    <w:rsid w:val="005660E9"/>
    <w:rsid w:val="00577A3B"/>
    <w:rsid w:val="00586B21"/>
    <w:rsid w:val="005911F8"/>
    <w:rsid w:val="00593B69"/>
    <w:rsid w:val="005946BD"/>
    <w:rsid w:val="005A2CB4"/>
    <w:rsid w:val="005A78BA"/>
    <w:rsid w:val="005B4376"/>
    <w:rsid w:val="005C72F0"/>
    <w:rsid w:val="005D6E0B"/>
    <w:rsid w:val="005E1F35"/>
    <w:rsid w:val="00604E3B"/>
    <w:rsid w:val="006153DA"/>
    <w:rsid w:val="00615C4D"/>
    <w:rsid w:val="00632B80"/>
    <w:rsid w:val="00685319"/>
    <w:rsid w:val="00686D43"/>
    <w:rsid w:val="0069050D"/>
    <w:rsid w:val="00694C92"/>
    <w:rsid w:val="00696664"/>
    <w:rsid w:val="006971AF"/>
    <w:rsid w:val="006A3CAB"/>
    <w:rsid w:val="006B0C40"/>
    <w:rsid w:val="006C01C9"/>
    <w:rsid w:val="006C7703"/>
    <w:rsid w:val="006D012A"/>
    <w:rsid w:val="006D5E38"/>
    <w:rsid w:val="006E3634"/>
    <w:rsid w:val="006E59DB"/>
    <w:rsid w:val="006F21A0"/>
    <w:rsid w:val="006F2296"/>
    <w:rsid w:val="006F46D5"/>
    <w:rsid w:val="006F48F9"/>
    <w:rsid w:val="006F56A4"/>
    <w:rsid w:val="006F68A7"/>
    <w:rsid w:val="0072607E"/>
    <w:rsid w:val="00727101"/>
    <w:rsid w:val="00732709"/>
    <w:rsid w:val="007333E4"/>
    <w:rsid w:val="00736E8C"/>
    <w:rsid w:val="007417D4"/>
    <w:rsid w:val="007454F6"/>
    <w:rsid w:val="00747B56"/>
    <w:rsid w:val="00761140"/>
    <w:rsid w:val="00761893"/>
    <w:rsid w:val="00765C2A"/>
    <w:rsid w:val="007805F5"/>
    <w:rsid w:val="00781144"/>
    <w:rsid w:val="00782BC6"/>
    <w:rsid w:val="007862B8"/>
    <w:rsid w:val="007921DC"/>
    <w:rsid w:val="007A2061"/>
    <w:rsid w:val="007A3311"/>
    <w:rsid w:val="007B4608"/>
    <w:rsid w:val="007D75B1"/>
    <w:rsid w:val="007E494B"/>
    <w:rsid w:val="007F471A"/>
    <w:rsid w:val="007F5A0C"/>
    <w:rsid w:val="007F6255"/>
    <w:rsid w:val="008158CB"/>
    <w:rsid w:val="00816658"/>
    <w:rsid w:val="00833A5A"/>
    <w:rsid w:val="00855447"/>
    <w:rsid w:val="00855B4F"/>
    <w:rsid w:val="00855D51"/>
    <w:rsid w:val="00863E0B"/>
    <w:rsid w:val="008663EF"/>
    <w:rsid w:val="008701FF"/>
    <w:rsid w:val="00873E50"/>
    <w:rsid w:val="00874911"/>
    <w:rsid w:val="00883FFB"/>
    <w:rsid w:val="00892B17"/>
    <w:rsid w:val="00897982"/>
    <w:rsid w:val="008B3733"/>
    <w:rsid w:val="008C6C6A"/>
    <w:rsid w:val="008D6000"/>
    <w:rsid w:val="008D7BC9"/>
    <w:rsid w:val="008E3837"/>
    <w:rsid w:val="008E4FCC"/>
    <w:rsid w:val="008E56E5"/>
    <w:rsid w:val="00902C96"/>
    <w:rsid w:val="00903F71"/>
    <w:rsid w:val="00906008"/>
    <w:rsid w:val="009125A7"/>
    <w:rsid w:val="009209DB"/>
    <w:rsid w:val="00931704"/>
    <w:rsid w:val="00946E8E"/>
    <w:rsid w:val="00952E47"/>
    <w:rsid w:val="00954432"/>
    <w:rsid w:val="00955724"/>
    <w:rsid w:val="00956480"/>
    <w:rsid w:val="00957760"/>
    <w:rsid w:val="00963CC6"/>
    <w:rsid w:val="00963DFE"/>
    <w:rsid w:val="00967610"/>
    <w:rsid w:val="00982D4D"/>
    <w:rsid w:val="009A1C7B"/>
    <w:rsid w:val="009B2F42"/>
    <w:rsid w:val="009C0D38"/>
    <w:rsid w:val="009D6BEC"/>
    <w:rsid w:val="009E28BD"/>
    <w:rsid w:val="009E2934"/>
    <w:rsid w:val="009F55A1"/>
    <w:rsid w:val="009F6A34"/>
    <w:rsid w:val="00A01800"/>
    <w:rsid w:val="00A02673"/>
    <w:rsid w:val="00A242F4"/>
    <w:rsid w:val="00A30ACD"/>
    <w:rsid w:val="00A4593F"/>
    <w:rsid w:val="00A577B0"/>
    <w:rsid w:val="00A57C28"/>
    <w:rsid w:val="00A60BA4"/>
    <w:rsid w:val="00A676E7"/>
    <w:rsid w:val="00A67EFE"/>
    <w:rsid w:val="00A70CA0"/>
    <w:rsid w:val="00A77F3A"/>
    <w:rsid w:val="00A81ED2"/>
    <w:rsid w:val="00A91C8C"/>
    <w:rsid w:val="00AA14A5"/>
    <w:rsid w:val="00AB4B97"/>
    <w:rsid w:val="00AC0911"/>
    <w:rsid w:val="00AC6BDA"/>
    <w:rsid w:val="00AD639E"/>
    <w:rsid w:val="00AE5B05"/>
    <w:rsid w:val="00AF6064"/>
    <w:rsid w:val="00B064D9"/>
    <w:rsid w:val="00B30861"/>
    <w:rsid w:val="00B30F75"/>
    <w:rsid w:val="00B31BC8"/>
    <w:rsid w:val="00B346E9"/>
    <w:rsid w:val="00B3546F"/>
    <w:rsid w:val="00B37ADF"/>
    <w:rsid w:val="00B402BB"/>
    <w:rsid w:val="00B43643"/>
    <w:rsid w:val="00B4555E"/>
    <w:rsid w:val="00B519A0"/>
    <w:rsid w:val="00B526DD"/>
    <w:rsid w:val="00B5396C"/>
    <w:rsid w:val="00B724D9"/>
    <w:rsid w:val="00BA16C1"/>
    <w:rsid w:val="00BA7D2A"/>
    <w:rsid w:val="00BB4378"/>
    <w:rsid w:val="00BB6FF9"/>
    <w:rsid w:val="00BC2905"/>
    <w:rsid w:val="00BC7383"/>
    <w:rsid w:val="00BD15EB"/>
    <w:rsid w:val="00BD3A3E"/>
    <w:rsid w:val="00BF258B"/>
    <w:rsid w:val="00BF3A38"/>
    <w:rsid w:val="00C02D22"/>
    <w:rsid w:val="00C173D2"/>
    <w:rsid w:val="00C229E3"/>
    <w:rsid w:val="00C322F8"/>
    <w:rsid w:val="00C52616"/>
    <w:rsid w:val="00C6699B"/>
    <w:rsid w:val="00C94EAA"/>
    <w:rsid w:val="00C96F51"/>
    <w:rsid w:val="00CA4F77"/>
    <w:rsid w:val="00CB2AFF"/>
    <w:rsid w:val="00CC18FB"/>
    <w:rsid w:val="00CC4793"/>
    <w:rsid w:val="00CC549D"/>
    <w:rsid w:val="00CE041D"/>
    <w:rsid w:val="00CE403C"/>
    <w:rsid w:val="00D0003D"/>
    <w:rsid w:val="00D02173"/>
    <w:rsid w:val="00D11073"/>
    <w:rsid w:val="00D1107F"/>
    <w:rsid w:val="00D22847"/>
    <w:rsid w:val="00D33072"/>
    <w:rsid w:val="00D4376D"/>
    <w:rsid w:val="00D463FC"/>
    <w:rsid w:val="00D47D2A"/>
    <w:rsid w:val="00D605F9"/>
    <w:rsid w:val="00D640F3"/>
    <w:rsid w:val="00D711A9"/>
    <w:rsid w:val="00D7711A"/>
    <w:rsid w:val="00D853AA"/>
    <w:rsid w:val="00D85C85"/>
    <w:rsid w:val="00D86864"/>
    <w:rsid w:val="00D91330"/>
    <w:rsid w:val="00DB56FA"/>
    <w:rsid w:val="00DC60DC"/>
    <w:rsid w:val="00DF3116"/>
    <w:rsid w:val="00DF45E9"/>
    <w:rsid w:val="00DF4FB3"/>
    <w:rsid w:val="00E1056A"/>
    <w:rsid w:val="00E10FC5"/>
    <w:rsid w:val="00E12407"/>
    <w:rsid w:val="00E161AA"/>
    <w:rsid w:val="00E20DE8"/>
    <w:rsid w:val="00E21FE1"/>
    <w:rsid w:val="00E40BD2"/>
    <w:rsid w:val="00E43000"/>
    <w:rsid w:val="00E43C8C"/>
    <w:rsid w:val="00E5364D"/>
    <w:rsid w:val="00E66C31"/>
    <w:rsid w:val="00E678C9"/>
    <w:rsid w:val="00E81767"/>
    <w:rsid w:val="00E90551"/>
    <w:rsid w:val="00E914B0"/>
    <w:rsid w:val="00E91504"/>
    <w:rsid w:val="00E929E0"/>
    <w:rsid w:val="00EB26F6"/>
    <w:rsid w:val="00EB7EE2"/>
    <w:rsid w:val="00EC5095"/>
    <w:rsid w:val="00ED31D2"/>
    <w:rsid w:val="00ED34E3"/>
    <w:rsid w:val="00ED4097"/>
    <w:rsid w:val="00ED5375"/>
    <w:rsid w:val="00ED5EF1"/>
    <w:rsid w:val="00EE38A7"/>
    <w:rsid w:val="00EE5FB2"/>
    <w:rsid w:val="00EF0141"/>
    <w:rsid w:val="00EF10DF"/>
    <w:rsid w:val="00EF169E"/>
    <w:rsid w:val="00EF3531"/>
    <w:rsid w:val="00EF67D9"/>
    <w:rsid w:val="00F02F03"/>
    <w:rsid w:val="00F15A29"/>
    <w:rsid w:val="00F271D3"/>
    <w:rsid w:val="00F33160"/>
    <w:rsid w:val="00F62A52"/>
    <w:rsid w:val="00F70B62"/>
    <w:rsid w:val="00F74F15"/>
    <w:rsid w:val="00F777F6"/>
    <w:rsid w:val="00F82318"/>
    <w:rsid w:val="00FC106D"/>
    <w:rsid w:val="00FD2525"/>
    <w:rsid w:val="00FE3D93"/>
    <w:rsid w:val="00FF047D"/>
    <w:rsid w:val="00FF1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44255B"/>
  <w15:docId w15:val="{30A7EFBA-07A2-4BA4-A812-C1FFB75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ind w:left="274" w:hanging="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0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6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6C1"/>
  </w:style>
  <w:style w:type="paragraph" w:styleId="Footer">
    <w:name w:val="footer"/>
    <w:basedOn w:val="Normal"/>
    <w:link w:val="FooterChar"/>
    <w:uiPriority w:val="99"/>
    <w:unhideWhenUsed/>
    <w:rsid w:val="00BA16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6C1"/>
  </w:style>
  <w:style w:type="paragraph" w:styleId="BalloonText">
    <w:name w:val="Balloon Text"/>
    <w:basedOn w:val="Normal"/>
    <w:link w:val="BalloonTextChar"/>
    <w:uiPriority w:val="99"/>
    <w:semiHidden/>
    <w:unhideWhenUsed/>
    <w:rsid w:val="00BA16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C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0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A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A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C1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S%20Program%20Admin%20-%20Langfels\Private\UCCS%20Letterhead\uccs-letterhead-botto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Y:\CS Program Admin - Langfels\Private\UCCS Letterhead\uccs-letterhead-bottom.dotx</Template>
  <TotalTime>33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Colorado Springs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easit</dc:creator>
  <cp:keywords/>
  <dc:description/>
  <cp:lastModifiedBy>Armin Moin</cp:lastModifiedBy>
  <cp:revision>30</cp:revision>
  <cp:lastPrinted>2023-10-15T21:57:00Z</cp:lastPrinted>
  <dcterms:created xsi:type="dcterms:W3CDTF">2024-06-09T17:25:00Z</dcterms:created>
  <dcterms:modified xsi:type="dcterms:W3CDTF">2024-06-09T20:26:00Z</dcterms:modified>
</cp:coreProperties>
</file>